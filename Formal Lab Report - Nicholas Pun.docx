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80B0" w14:textId="3757B0C9" w:rsidR="00E81978" w:rsidRDefault="00793DEE">
      <w:pPr>
        <w:pStyle w:val="Title"/>
      </w:pPr>
      <w:sdt>
        <w:sdtPr>
          <w:alias w:val="Title:"/>
          <w:tag w:val="Title:"/>
          <w:id w:val="726351117"/>
          <w:placeholder>
            <w:docPart w:val="5E9241A2A28644989665E65C4BE3133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C411F">
            <w:t>Acoustic Resonances in a Pipe</w:t>
          </w:r>
        </w:sdtContent>
      </w:sdt>
    </w:p>
    <w:p w14:paraId="1AD8E098" w14:textId="47360D2F" w:rsidR="00B823AA" w:rsidRDefault="001C411F" w:rsidP="00B823AA">
      <w:pPr>
        <w:pStyle w:val="Title2"/>
      </w:pPr>
      <w:r>
        <w:t>Nicholas Pun</w:t>
      </w:r>
      <w:r w:rsidR="00225D45">
        <w:t>, 27872167</w:t>
      </w:r>
    </w:p>
    <w:p w14:paraId="0D2CD60D" w14:textId="36D2D3E4" w:rsidR="00E81978" w:rsidRDefault="001C411F" w:rsidP="00B823AA">
      <w:pPr>
        <w:pStyle w:val="Title2"/>
      </w:pPr>
      <w:r>
        <w:t>PHYS 229 L2B</w:t>
      </w:r>
    </w:p>
    <w:sdt>
      <w:sdtPr>
        <w:alias w:val="Author Note:"/>
        <w:tag w:val="Author Note:"/>
        <w:id w:val="266668659"/>
        <w:placeholder>
          <w:docPart w:val="B4A41D6224CE48098521C10F3B634714"/>
        </w:placeholder>
        <w:temporary/>
        <w:showingPlcHdr/>
        <w15:appearance w15:val="hidden"/>
      </w:sdtPr>
      <w:sdtEndPr/>
      <w:sdtContent>
        <w:p w14:paraId="0C1C785C" w14:textId="77777777" w:rsidR="00E81978" w:rsidRDefault="005D3A03">
          <w:pPr>
            <w:pStyle w:val="Title"/>
          </w:pPr>
          <w:r>
            <w:t>Author Note</w:t>
          </w:r>
        </w:p>
      </w:sdtContent>
    </w:sdt>
    <w:p w14:paraId="3B420769" w14:textId="2DAC63F2" w:rsidR="00E81978" w:rsidRDefault="001C411F" w:rsidP="00B823AA">
      <w:pPr>
        <w:pStyle w:val="Title2"/>
      </w:pPr>
      <w:r>
        <w:t>Lab equipment provided by UBC PHYS 229</w:t>
      </w:r>
    </w:p>
    <w:sdt>
      <w:sdtPr>
        <w:alias w:val="Abstract:"/>
        <w:tag w:val="Abstract:"/>
        <w:id w:val="202146031"/>
        <w:placeholder>
          <w:docPart w:val="402847062F32488791CE5F550F20CEEB"/>
        </w:placeholder>
        <w:temporary/>
        <w:showingPlcHdr/>
        <w15:appearance w15:val="hidden"/>
      </w:sdtPr>
      <w:sdtEndPr/>
      <w:sdtContent>
        <w:p w14:paraId="6F232481" w14:textId="77777777" w:rsidR="00E81978" w:rsidRDefault="005D3A03">
          <w:pPr>
            <w:pStyle w:val="SectionTitle"/>
          </w:pPr>
          <w:r>
            <w:t>Abstract</w:t>
          </w:r>
        </w:p>
      </w:sdtContent>
    </w:sdt>
    <w:p w14:paraId="323C4F24" w14:textId="713C9AA1" w:rsidR="00E81978" w:rsidRPr="00EE5572" w:rsidRDefault="00DF017C">
      <w:pPr>
        <w:pStyle w:val="NoSpacing"/>
      </w:pPr>
      <w:r>
        <w:t xml:space="preserve">A model of the resonant modes of </w:t>
      </w:r>
      <w:r w:rsidR="003219F2">
        <w:t>a given pipe can be found to be</w:t>
      </w:r>
      <w:r w:rsidR="00835F5D">
        <w:t xml:space="preserve"> </w:t>
      </w:r>
      <m:oMath>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 xml:space="preserve">= </m:t>
        </m:r>
        <m:f>
          <m:fPr>
            <m:type m:val="skw"/>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sound</m:t>
                </m:r>
              </m:sub>
            </m:sSub>
          </m:num>
          <m:den>
            <m:r>
              <w:rPr>
                <w:rFonts w:ascii="Cambria Math" w:hAnsi="Cambria Math"/>
              </w:rPr>
              <m:t>2L</m:t>
            </m:r>
          </m:den>
        </m:f>
        <m:r>
          <w:rPr>
            <w:rFonts w:ascii="Cambria Math" w:hAnsi="Cambria Math"/>
          </w:rPr>
          <m:t>+b</m:t>
        </m:r>
      </m:oMath>
      <w:r w:rsidR="00BC3FE1">
        <w:t xml:space="preserve"> </w:t>
      </w:r>
      <w:r w:rsidR="00835F5D">
        <w:t>where</w:t>
      </w:r>
      <w:r w:rsidR="00071DC0">
        <w:t xml:space="preserve"> </w:t>
      </w:r>
      <m:oMath>
        <m:r>
          <w:rPr>
            <w:rFonts w:ascii="Cambria Math" w:hAnsi="Cambria Math"/>
          </w:rPr>
          <m:t>n</m:t>
        </m:r>
      </m:oMath>
      <w:r w:rsidR="00071DC0">
        <w:t xml:space="preserve">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071DC0">
        <w:t xml:space="preserve"> </w:t>
      </w:r>
      <w:r w:rsidR="00734433">
        <w:t xml:space="preserve">resonance frequency, </w:t>
      </w:r>
      <m:oMath>
        <m:sSub>
          <m:sSubPr>
            <m:ctrlPr>
              <w:rPr>
                <w:rFonts w:ascii="Cambria Math" w:hAnsi="Cambria Math"/>
                <w:i/>
              </w:rPr>
            </m:ctrlPr>
          </m:sSubPr>
          <m:e>
            <m:r>
              <w:rPr>
                <w:rFonts w:ascii="Cambria Math" w:hAnsi="Cambria Math"/>
              </w:rPr>
              <m:t>v</m:t>
            </m:r>
          </m:e>
          <m:sub>
            <m:r>
              <w:rPr>
                <w:rFonts w:ascii="Cambria Math" w:hAnsi="Cambria Math"/>
              </w:rPr>
              <m:t>sound</m:t>
            </m:r>
          </m:sub>
        </m:sSub>
      </m:oMath>
      <w:r w:rsidR="00734433">
        <w:t xml:space="preserve"> is the speed of sound, </w:t>
      </w:r>
      <m:oMath>
        <m:r>
          <w:rPr>
            <w:rFonts w:ascii="Cambria Math" w:hAnsi="Cambria Math"/>
          </w:rPr>
          <m:t>L</m:t>
        </m:r>
      </m:oMath>
      <w:r w:rsidR="00734433">
        <w:t xml:space="preserve"> is the pipe length, and </w:t>
      </w:r>
      <m:oMath>
        <m:r>
          <w:rPr>
            <w:rFonts w:ascii="Cambria Math" w:hAnsi="Cambria Math"/>
          </w:rPr>
          <m:t>b</m:t>
        </m:r>
      </m:oMath>
      <w:r w:rsidR="00734433">
        <w:t xml:space="preserve"> is </w:t>
      </w:r>
      <w:r w:rsidR="00EE5572">
        <w:t>some vertical offset</w:t>
      </w:r>
      <w:r w:rsidR="00071DC0">
        <w:t>.</w:t>
      </w:r>
      <w:r w:rsidR="00EE5572">
        <w:t xml:space="preserve"> From this model, we can see that the resonant modes of a pipe do not depend on the </w:t>
      </w:r>
      <w:r w:rsidR="009925F6">
        <w:t>pipe diameter</w:t>
      </w:r>
      <w:r w:rsidR="00EE5572">
        <w:t xml:space="preserve"> and only depends on the length. My experimentation produced the results </w:t>
      </w:r>
      <m:oMath>
        <m:sSub>
          <m:sSubPr>
            <m:ctrlPr>
              <w:rPr>
                <w:rFonts w:ascii="Cambria Math" w:hAnsi="Cambria Math"/>
                <w:i/>
              </w:rPr>
            </m:ctrlPr>
          </m:sSubPr>
          <m:e>
            <m:r>
              <w:rPr>
                <w:rFonts w:ascii="Cambria Math" w:hAnsi="Cambria Math"/>
              </w:rPr>
              <m:t>v</m:t>
            </m:r>
          </m:e>
          <m:sub>
            <m:r>
              <w:rPr>
                <w:rFonts w:ascii="Cambria Math" w:hAnsi="Cambria Math"/>
              </w:rPr>
              <m:t>sound</m:t>
            </m:r>
          </m:sub>
        </m:sSub>
      </m:oMath>
      <w:r w:rsidR="00EE5572">
        <w:t xml:space="preserve"> = </w:t>
      </w:r>
      <w:r w:rsidR="00EE5572" w:rsidRPr="00EE5572">
        <w:t>3.14e+02 +/- 3.428 m/s</w:t>
      </w:r>
      <w:r w:rsidR="00EE5572">
        <w:t xml:space="preserve"> and </w:t>
      </w:r>
      <m:oMath>
        <m:r>
          <w:rPr>
            <w:rFonts w:ascii="Cambria Math" w:hAnsi="Cambria Math"/>
          </w:rPr>
          <m:t>b</m:t>
        </m:r>
      </m:oMath>
      <w:r w:rsidR="00EE5572">
        <w:t xml:space="preserve"> = </w:t>
      </w:r>
      <w:r w:rsidR="00EE5572" w:rsidRPr="00EE5572">
        <w:t>1.072e+01 +/- 2.826e s^-1</w:t>
      </w:r>
      <w:r w:rsidR="00EE5572">
        <w:t xml:space="preserve">. This deviates from the theoretical model in that </w:t>
      </w:r>
      <m:oMath>
        <m:sSub>
          <m:sSubPr>
            <m:ctrlPr>
              <w:rPr>
                <w:rFonts w:ascii="Cambria Math" w:hAnsi="Cambria Math"/>
                <w:i/>
              </w:rPr>
            </m:ctrlPr>
          </m:sSubPr>
          <m:e>
            <m:r>
              <w:rPr>
                <w:rFonts w:ascii="Cambria Math" w:hAnsi="Cambria Math"/>
              </w:rPr>
              <m:t>v</m:t>
            </m:r>
          </m:e>
          <m:sub>
            <m:r>
              <w:rPr>
                <w:rFonts w:ascii="Cambria Math" w:hAnsi="Cambria Math"/>
              </w:rPr>
              <m:t>sound</m:t>
            </m:r>
          </m:sub>
        </m:sSub>
      </m:oMath>
      <w:r w:rsidR="00EE5572">
        <w:t xml:space="preserve"> at STP should be </w:t>
      </w:r>
      <w:r w:rsidR="00A05CFE">
        <w:t xml:space="preserve">larger at </w:t>
      </w:r>
      <w:r w:rsidR="00EE5572">
        <w:t xml:space="preserve">343 m/s and </w:t>
      </w:r>
      <m:oMath>
        <m:r>
          <w:rPr>
            <w:rFonts w:ascii="Cambria Math" w:hAnsi="Cambria Math"/>
          </w:rPr>
          <m:t>b</m:t>
        </m:r>
      </m:oMath>
      <w:r w:rsidR="00EE5572">
        <w:t xml:space="preserve"> should be </w:t>
      </w:r>
      <w:r w:rsidR="00A05CFE">
        <w:t xml:space="preserve">smaller at </w:t>
      </w:r>
      <w:r w:rsidR="00EE5572">
        <w:t>0 s^-1</w:t>
      </w:r>
      <w:r w:rsidR="00A05CFE">
        <w:t xml:space="preserve">. The theoretical model is </w:t>
      </w:r>
      <m:oMath>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 xml:space="preserve">= </m:t>
        </m:r>
        <m:f>
          <m:fPr>
            <m:type m:val="skw"/>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sound</m:t>
                </m:r>
              </m:sub>
            </m:sSub>
          </m:num>
          <m:den>
            <m:r>
              <w:rPr>
                <w:rFonts w:ascii="Cambria Math" w:hAnsi="Cambria Math"/>
              </w:rPr>
              <m:t>2L</m:t>
            </m:r>
          </m:den>
        </m:f>
      </m:oMath>
      <w:r w:rsidR="009925F6">
        <w:t>.</w:t>
      </w:r>
    </w:p>
    <w:p w14:paraId="0FAA10A4" w14:textId="4576BCCC" w:rsidR="009925F6" w:rsidRDefault="005D3A03" w:rsidP="009925F6">
      <w:pPr>
        <w:pPrChange w:id="0" w:author="Nicholas Pun" w:date="2019-04-19T20:59:00Z">
          <w:pPr>
            <w:ind w:firstLine="0"/>
          </w:pPr>
        </w:pPrChange>
      </w:pPr>
      <w:r>
        <w:rPr>
          <w:rStyle w:val="Emphasis"/>
        </w:rPr>
        <w:t>Keywords</w:t>
      </w:r>
      <w:r>
        <w:t xml:space="preserve">:  </w:t>
      </w:r>
      <w:r w:rsidR="009925F6">
        <w:t>resonance frequency, pipe length, pipe diameter.</w:t>
      </w:r>
    </w:p>
    <w:p w14:paraId="1FBD9F18" w14:textId="77777777" w:rsidR="002D54EC" w:rsidRDefault="002D54EC">
      <w:pPr>
        <w:rPr>
          <w:rFonts w:asciiTheme="majorHAnsi" w:eastAsiaTheme="majorEastAsia" w:hAnsiTheme="majorHAnsi" w:cstheme="majorBidi"/>
          <w:b/>
          <w:bCs/>
        </w:rPr>
      </w:pPr>
      <w:r>
        <w:br w:type="page"/>
      </w:r>
    </w:p>
    <w:p w14:paraId="4275271B" w14:textId="1E1B7E01" w:rsidR="00E81978" w:rsidRDefault="009925F6" w:rsidP="002D54EC">
      <w:pPr>
        <w:pStyle w:val="Heading1"/>
      </w:pPr>
      <w:r>
        <w:lastRenderedPageBreak/>
        <w:t>Introduction</w:t>
      </w:r>
    </w:p>
    <w:p w14:paraId="30F08BD0" w14:textId="5500A6DA" w:rsidR="002D54EC" w:rsidRDefault="000207C7" w:rsidP="008C67AC">
      <w:pPr>
        <w:rPr>
          <w:kern w:val="0"/>
        </w:rPr>
      </w:pPr>
      <w:r>
        <w:t xml:space="preserve">I theorize that the model used to describe the acoustic resonance frequencies in a pipe is </w:t>
      </w:r>
      <m:oMath>
        <m:sSub>
          <m:sSubPr>
            <m:ctrlPr>
              <w:rPr>
                <w:rFonts w:ascii="Cambria Math" w:hAnsi="Cambria Math"/>
                <w:i/>
                <w:kern w:val="0"/>
              </w:rPr>
            </m:ctrlPr>
          </m:sSubPr>
          <m:e>
            <m:r>
              <w:rPr>
                <w:rFonts w:ascii="Cambria Math" w:hAnsi="Cambria Math"/>
              </w:rPr>
              <m:t>f</m:t>
            </m:r>
          </m:e>
          <m:sub>
            <m:r>
              <w:rPr>
                <w:rFonts w:ascii="Cambria Math" w:hAnsi="Cambria Math"/>
              </w:rPr>
              <m:t>res</m:t>
            </m:r>
          </m:sub>
        </m:sSub>
        <m:r>
          <w:rPr>
            <w:rFonts w:ascii="Cambria Math" w:hAnsi="Cambria Math"/>
          </w:rPr>
          <m:t xml:space="preserve">= </m:t>
        </m:r>
        <m:f>
          <m:fPr>
            <m:type m:val="skw"/>
            <m:ctrlPr>
              <w:rPr>
                <w:rFonts w:ascii="Cambria Math" w:hAnsi="Cambria Math"/>
                <w:i/>
                <w:kern w:val="0"/>
              </w:rPr>
            </m:ctrlPr>
          </m:fPr>
          <m:num>
            <m:r>
              <w:rPr>
                <w:rFonts w:ascii="Cambria Math" w:hAnsi="Cambria Math"/>
              </w:rPr>
              <m:t>n*</m:t>
            </m:r>
            <m:sSub>
              <m:sSubPr>
                <m:ctrlPr>
                  <w:rPr>
                    <w:rFonts w:ascii="Cambria Math" w:hAnsi="Cambria Math"/>
                    <w:i/>
                    <w:kern w:val="0"/>
                  </w:rPr>
                </m:ctrlPr>
              </m:sSubPr>
              <m:e>
                <m:r>
                  <w:rPr>
                    <w:rFonts w:ascii="Cambria Math" w:hAnsi="Cambria Math"/>
                  </w:rPr>
                  <m:t>v</m:t>
                </m:r>
              </m:e>
              <m:sub>
                <m:r>
                  <w:rPr>
                    <w:rFonts w:ascii="Cambria Math" w:hAnsi="Cambria Math"/>
                  </w:rPr>
                  <m:t>sound</m:t>
                </m:r>
              </m:sub>
            </m:sSub>
          </m:num>
          <m:den>
            <m:r>
              <w:rPr>
                <w:rFonts w:ascii="Cambria Math" w:hAnsi="Cambria Math"/>
              </w:rPr>
              <m:t>2L</m:t>
            </m:r>
          </m:den>
        </m:f>
      </m:oMath>
      <w:r>
        <w:rPr>
          <w:kern w:val="0"/>
        </w:rPr>
        <w:t xml:space="preserve">. This is derived from two important pieces of information. First, is the fact that </w:t>
      </w:r>
      <m:oMath>
        <m:r>
          <w:rPr>
            <w:rFonts w:ascii="Cambria Math" w:hAnsi="Cambria Math"/>
            <w:kern w:val="0"/>
          </w:rPr>
          <m:t>f=</m:t>
        </m:r>
        <m:f>
          <m:fPr>
            <m:type m:val="skw"/>
            <m:ctrlPr>
              <w:rPr>
                <w:rFonts w:ascii="Cambria Math" w:hAnsi="Cambria Math"/>
                <w:i/>
                <w:kern w:val="0"/>
              </w:rPr>
            </m:ctrlPr>
          </m:fPr>
          <m:num>
            <m:r>
              <w:rPr>
                <w:rFonts w:ascii="Cambria Math" w:hAnsi="Cambria Math"/>
                <w:kern w:val="0"/>
              </w:rPr>
              <m:t>v</m:t>
            </m:r>
          </m:num>
          <m:den>
            <m:r>
              <w:rPr>
                <w:rFonts w:ascii="Cambria Math" w:hAnsi="Cambria Math"/>
                <w:kern w:val="0"/>
              </w:rPr>
              <m:t>λ</m:t>
            </m:r>
          </m:den>
        </m:f>
      </m:oMath>
      <w:r>
        <w:rPr>
          <w:kern w:val="0"/>
        </w:rPr>
        <w:t xml:space="preserve"> where </w:t>
      </w:r>
      <m:oMath>
        <m:r>
          <w:rPr>
            <w:rFonts w:ascii="Cambria Math" w:hAnsi="Cambria Math"/>
            <w:kern w:val="0"/>
          </w:rPr>
          <m:t>f</m:t>
        </m:r>
      </m:oMath>
      <w:r>
        <w:rPr>
          <w:kern w:val="0"/>
        </w:rPr>
        <w:t xml:space="preserve"> </w:t>
      </w:r>
      <w:r w:rsidR="00734433">
        <w:rPr>
          <w:kern w:val="0"/>
        </w:rPr>
        <w:t xml:space="preserve">is the wave frequency, </w:t>
      </w:r>
      <m:oMath>
        <m:r>
          <w:rPr>
            <w:rFonts w:ascii="Cambria Math" w:hAnsi="Cambria Math"/>
            <w:kern w:val="0"/>
          </w:rPr>
          <m:t>v</m:t>
        </m:r>
      </m:oMath>
      <w:r w:rsidR="00734433">
        <w:rPr>
          <w:kern w:val="0"/>
        </w:rPr>
        <w:t xml:space="preserve"> is the wave speed, and </w:t>
      </w:r>
      <m:oMath>
        <m:r>
          <w:rPr>
            <w:rFonts w:ascii="Cambria Math" w:hAnsi="Cambria Math"/>
            <w:kern w:val="0"/>
          </w:rPr>
          <m:t>λ</m:t>
        </m:r>
      </m:oMath>
      <w:r w:rsidR="00734433">
        <w:rPr>
          <w:kern w:val="0"/>
        </w:rPr>
        <w:t xml:space="preserve"> is the wavelength. Second, t</w:t>
      </w:r>
      <w:r w:rsidR="00734433" w:rsidRPr="00734433">
        <w:rPr>
          <w:kern w:val="0"/>
        </w:rPr>
        <w:t>he air within the pipe is being stretched and compressed to maintain the sound waves. This creates a pressure difference at different points in the pipe. Since the pressure outside of the pipe is at atmospheric pressure, the end</w:t>
      </w:r>
      <w:r w:rsidR="00734433">
        <w:rPr>
          <w:kern w:val="0"/>
        </w:rPr>
        <w:t>s</w:t>
      </w:r>
      <w:r w:rsidR="00734433" w:rsidRPr="00734433">
        <w:rPr>
          <w:kern w:val="0"/>
        </w:rPr>
        <w:t xml:space="preserve"> of the pipe must be anti-nodes </w:t>
      </w:r>
      <w:r w:rsidR="00734433" w:rsidRPr="00734433">
        <w:rPr>
          <w:kern w:val="0"/>
        </w:rPr>
        <w:t>for</w:t>
      </w:r>
      <w:r w:rsidR="00734433" w:rsidRPr="00734433">
        <w:rPr>
          <w:kern w:val="0"/>
        </w:rPr>
        <w:t xml:space="preserve"> the air inside the pipe at these points to match the atmospheric pressure. This means that the length of the pipe is a scalar multiple of half the wavelength of the sound wave</w:t>
      </w:r>
      <w:r w:rsidR="00C32FC3">
        <w:rPr>
          <w:kern w:val="0"/>
        </w:rPr>
        <w:t xml:space="preserve">, or </w:t>
      </w:r>
      <m:oMath>
        <m:r>
          <w:rPr>
            <w:rFonts w:ascii="Cambria Math" w:hAnsi="Cambria Math"/>
            <w:kern w:val="0"/>
          </w:rPr>
          <m:t>L</m:t>
        </m:r>
        <m:r>
          <w:rPr>
            <w:rFonts w:ascii="Cambria Math" w:hAnsi="Cambria Math"/>
            <w:kern w:val="0"/>
          </w:rPr>
          <m:t>=</m:t>
        </m:r>
        <m:f>
          <m:fPr>
            <m:type m:val="skw"/>
            <m:ctrlPr>
              <w:rPr>
                <w:rFonts w:ascii="Cambria Math" w:hAnsi="Cambria Math"/>
                <w:i/>
                <w:kern w:val="0"/>
              </w:rPr>
            </m:ctrlPr>
          </m:fPr>
          <m:num>
            <m:r>
              <w:rPr>
                <w:rFonts w:ascii="Cambria Math" w:hAnsi="Cambria Math"/>
                <w:kern w:val="0"/>
              </w:rPr>
              <m:t>n</m:t>
            </m:r>
          </m:num>
          <m:den>
            <m:r>
              <w:rPr>
                <w:rFonts w:ascii="Cambria Math" w:hAnsi="Cambria Math"/>
                <w:kern w:val="0"/>
              </w:rPr>
              <m:t>2</m:t>
            </m:r>
          </m:den>
        </m:f>
        <m:r>
          <w:rPr>
            <w:rFonts w:ascii="Cambria Math" w:hAnsi="Cambria Math"/>
            <w:kern w:val="0"/>
          </w:rPr>
          <m:t>*</m:t>
        </m:r>
        <m:r>
          <w:rPr>
            <w:rFonts w:ascii="Cambria Math" w:hAnsi="Cambria Math"/>
            <w:kern w:val="0"/>
          </w:rPr>
          <m:t>λ</m:t>
        </m:r>
      </m:oMath>
      <w:r w:rsidR="00C32FC3">
        <w:rPr>
          <w:kern w:val="0"/>
        </w:rPr>
        <w:t xml:space="preserve">, or </w:t>
      </w:r>
      <m:oMath>
        <m:r>
          <w:rPr>
            <w:rFonts w:ascii="Cambria Math" w:hAnsi="Cambria Math"/>
            <w:kern w:val="0"/>
          </w:rPr>
          <m:t>λ=</m:t>
        </m:r>
        <m:f>
          <m:fPr>
            <m:type m:val="skw"/>
            <m:ctrlPr>
              <w:rPr>
                <w:rFonts w:ascii="Cambria Math" w:hAnsi="Cambria Math"/>
                <w:i/>
                <w:kern w:val="0"/>
              </w:rPr>
            </m:ctrlPr>
          </m:fPr>
          <m:num>
            <m:r>
              <w:rPr>
                <w:rFonts w:ascii="Cambria Math" w:hAnsi="Cambria Math"/>
                <w:kern w:val="0"/>
              </w:rPr>
              <m:t>n</m:t>
            </m:r>
          </m:num>
          <m:den>
            <m:r>
              <w:rPr>
                <w:rFonts w:ascii="Cambria Math" w:hAnsi="Cambria Math"/>
                <w:kern w:val="0"/>
              </w:rPr>
              <m:t>2</m:t>
            </m:r>
          </m:den>
        </m:f>
        <m:r>
          <w:rPr>
            <w:rFonts w:ascii="Cambria Math" w:hAnsi="Cambria Math"/>
            <w:kern w:val="0"/>
          </w:rPr>
          <m:t>*L</m:t>
        </m:r>
      </m:oMath>
      <w:r w:rsidR="00C32FC3">
        <w:rPr>
          <w:kern w:val="0"/>
        </w:rPr>
        <w:t xml:space="preserve">. Thus, by combining these two equations, we get </w:t>
      </w:r>
      <m:oMath>
        <m:r>
          <w:rPr>
            <w:rFonts w:ascii="Cambria Math" w:hAnsi="Cambria Math"/>
            <w:kern w:val="0"/>
          </w:rPr>
          <m:t>f</m:t>
        </m:r>
        <m:r>
          <w:rPr>
            <w:rFonts w:ascii="Cambria Math" w:hAnsi="Cambria Math"/>
          </w:rPr>
          <m:t xml:space="preserve">= </m:t>
        </m:r>
        <m:f>
          <m:fPr>
            <m:type m:val="skw"/>
            <m:ctrlPr>
              <w:rPr>
                <w:rFonts w:ascii="Cambria Math" w:hAnsi="Cambria Math"/>
                <w:i/>
                <w:kern w:val="0"/>
              </w:rPr>
            </m:ctrlPr>
          </m:fPr>
          <m:num>
            <m:r>
              <w:rPr>
                <w:rFonts w:ascii="Cambria Math" w:hAnsi="Cambria Math"/>
              </w:rPr>
              <m:t>n*</m:t>
            </m:r>
            <m:r>
              <w:rPr>
                <w:rFonts w:ascii="Cambria Math" w:hAnsi="Cambria Math"/>
                <w:kern w:val="0"/>
              </w:rPr>
              <m:t>v</m:t>
            </m:r>
          </m:num>
          <m:den>
            <m:r>
              <w:rPr>
                <w:rFonts w:ascii="Cambria Math" w:hAnsi="Cambria Math"/>
              </w:rPr>
              <m:t>2L</m:t>
            </m:r>
          </m:den>
        </m:f>
      </m:oMath>
      <w:r w:rsidR="00C32FC3">
        <w:rPr>
          <w:kern w:val="0"/>
        </w:rPr>
        <w:t xml:space="preserve">. Since we are using sound waves, and since the second equation is a limits us to only resonance modes, we can more accurately derive the theoretical model to be </w:t>
      </w:r>
      <m:oMath>
        <m:sSub>
          <m:sSubPr>
            <m:ctrlPr>
              <w:rPr>
                <w:rFonts w:ascii="Cambria Math" w:hAnsi="Cambria Math"/>
                <w:i/>
                <w:kern w:val="0"/>
              </w:rPr>
            </m:ctrlPr>
          </m:sSubPr>
          <m:e>
            <m:r>
              <w:rPr>
                <w:rFonts w:ascii="Cambria Math" w:hAnsi="Cambria Math"/>
              </w:rPr>
              <m:t>f</m:t>
            </m:r>
          </m:e>
          <m:sub>
            <m:r>
              <w:rPr>
                <w:rFonts w:ascii="Cambria Math" w:hAnsi="Cambria Math"/>
              </w:rPr>
              <m:t>res</m:t>
            </m:r>
          </m:sub>
        </m:sSub>
        <m:r>
          <w:rPr>
            <w:rFonts w:ascii="Cambria Math" w:hAnsi="Cambria Math"/>
          </w:rPr>
          <m:t xml:space="preserve">= </m:t>
        </m:r>
        <m:f>
          <m:fPr>
            <m:type m:val="skw"/>
            <m:ctrlPr>
              <w:rPr>
                <w:rFonts w:ascii="Cambria Math" w:hAnsi="Cambria Math"/>
                <w:i/>
                <w:kern w:val="0"/>
              </w:rPr>
            </m:ctrlPr>
          </m:fPr>
          <m:num>
            <m:r>
              <w:rPr>
                <w:rFonts w:ascii="Cambria Math" w:hAnsi="Cambria Math"/>
              </w:rPr>
              <m:t>n*</m:t>
            </m:r>
            <m:sSub>
              <m:sSubPr>
                <m:ctrlPr>
                  <w:rPr>
                    <w:rFonts w:ascii="Cambria Math" w:hAnsi="Cambria Math"/>
                    <w:i/>
                    <w:kern w:val="0"/>
                  </w:rPr>
                </m:ctrlPr>
              </m:sSubPr>
              <m:e>
                <m:r>
                  <w:rPr>
                    <w:rFonts w:ascii="Cambria Math" w:hAnsi="Cambria Math"/>
                  </w:rPr>
                  <m:t>v</m:t>
                </m:r>
              </m:e>
              <m:sub>
                <m:r>
                  <w:rPr>
                    <w:rFonts w:ascii="Cambria Math" w:hAnsi="Cambria Math"/>
                  </w:rPr>
                  <m:t>sound</m:t>
                </m:r>
              </m:sub>
            </m:sSub>
          </m:num>
          <m:den>
            <m:r>
              <w:rPr>
                <w:rFonts w:ascii="Cambria Math" w:hAnsi="Cambria Math"/>
              </w:rPr>
              <m:t>2L</m:t>
            </m:r>
          </m:den>
        </m:f>
      </m:oMath>
      <w:r w:rsidR="00C32FC3">
        <w:rPr>
          <w:kern w:val="0"/>
        </w:rPr>
        <w:t>.</w:t>
      </w:r>
      <w:r w:rsidR="0097518B">
        <w:rPr>
          <w:kern w:val="0"/>
        </w:rPr>
        <w:t xml:space="preserve"> Such a model would then suggest that the diameter of the pipe has no effect on the resonant modes</w:t>
      </w:r>
      <w:r w:rsidR="002D54EC">
        <w:rPr>
          <w:kern w:val="0"/>
        </w:rPr>
        <w:t>.</w:t>
      </w:r>
    </w:p>
    <w:p w14:paraId="55C3D64A" w14:textId="5281E29B" w:rsidR="00E81978" w:rsidRPr="00FB53D7" w:rsidRDefault="002D54EC" w:rsidP="002D54EC">
      <w:pPr>
        <w:rPr>
          <w:kern w:val="0"/>
        </w:rPr>
      </w:pPr>
      <w:r>
        <w:rPr>
          <w:kern w:val="0"/>
        </w:rPr>
        <w:br w:type="page"/>
      </w:r>
    </w:p>
    <w:p w14:paraId="721946FD" w14:textId="00A1093F" w:rsidR="00355DCA" w:rsidRPr="00C31D30" w:rsidRDefault="008C67AC" w:rsidP="00FB53D7">
      <w:pPr>
        <w:pStyle w:val="Heading3"/>
        <w:ind w:firstLine="0"/>
        <w:jc w:val="center"/>
      </w:pPr>
      <w:r>
        <w:lastRenderedPageBreak/>
        <w:t>Experimental Methods</w:t>
      </w:r>
    </w:p>
    <w:p w14:paraId="4EC54348" w14:textId="511763B8" w:rsidR="00E81978" w:rsidRDefault="008C67AC">
      <w:r>
        <w:t>The following is a diagram of the apparatus used during my experiment.</w:t>
      </w:r>
    </w:p>
    <w:p w14:paraId="371BC07C" w14:textId="77777777" w:rsidR="008C67AC" w:rsidRDefault="008C67AC" w:rsidP="008C67AC">
      <w:pPr>
        <w:keepNext/>
        <w:ind w:firstLine="0"/>
      </w:pPr>
      <w:r>
        <w:rPr>
          <w:noProof/>
        </w:rPr>
        <w:drawing>
          <wp:inline distT="0" distB="0" distL="0" distR="0" wp14:anchorId="1E119408" wp14:editId="2594CE87">
            <wp:extent cx="593407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114425"/>
                    </a:xfrm>
                    <a:prstGeom prst="rect">
                      <a:avLst/>
                    </a:prstGeom>
                    <a:noFill/>
                    <a:ln>
                      <a:noFill/>
                    </a:ln>
                  </pic:spPr>
                </pic:pic>
              </a:graphicData>
            </a:graphic>
          </wp:inline>
        </w:drawing>
      </w:r>
    </w:p>
    <w:p w14:paraId="09596CE7" w14:textId="43A88D13" w:rsidR="008C67AC" w:rsidRDefault="008C67AC" w:rsidP="008C67AC">
      <w:pPr>
        <w:pStyle w:val="Caption"/>
      </w:pPr>
      <w:r>
        <w:t xml:space="preserve">Figure </w:t>
      </w:r>
      <w:fldSimple w:instr=" SEQ Figure \* ARABIC ">
        <w:r w:rsidR="00607FB6">
          <w:rPr>
            <w:noProof/>
          </w:rPr>
          <w:t>1</w:t>
        </w:r>
      </w:fldSimple>
      <w:r>
        <w:t>: A computer provides a sinusoidal signal to the speaker, which creates sound waves into the pipe. The waves are detected by the microphone in the pipe and the output is displayed on an oscilloscope. The microphone is positioned approximately halfway into the pipe to minimize the ambient noise it detects.</w:t>
      </w:r>
    </w:p>
    <w:p w14:paraId="2C9D64D3" w14:textId="7E1FC43B" w:rsidR="003E3103" w:rsidRDefault="002D54EC" w:rsidP="003E3103">
      <w:r>
        <w:t xml:space="preserve">To determine if diameter has an effect on the resonant frequencies, I examined the first resonant frequency of multiple pipes of varying diameters but equal lengths. </w:t>
      </w:r>
      <w:r w:rsidR="003E3103">
        <w:t>At this point, I plot the data to conclude that the diameter does not affect resonance, and thus I can proceed with the rest of the experiment using pipes of any diameter knowing that the diameter will not affect the results. It is also important to note that d</w:t>
      </w:r>
      <w:r w:rsidR="003E3103" w:rsidRPr="003E3103">
        <w:t xml:space="preserve">uring each test </w:t>
      </w:r>
      <w:r w:rsidR="003E3103">
        <w:t>I</w:t>
      </w:r>
      <w:r w:rsidR="003E3103" w:rsidRPr="003E3103">
        <w:t xml:space="preserve"> needed to adjust the distance between the speaker and the pipe. </w:t>
      </w:r>
      <w:r w:rsidR="003E3103">
        <w:t>I</w:t>
      </w:r>
      <w:r w:rsidR="003E3103" w:rsidRPr="003E3103">
        <w:t xml:space="preserve"> did this to change the strength of the signal such that the amplitude of the sound wave won't be larger than the limit of the microphone (~10V).</w:t>
      </w:r>
    </w:p>
    <w:p w14:paraId="3FBBD519" w14:textId="71C793F7" w:rsidR="009B2400" w:rsidRDefault="003E3103" w:rsidP="009B2400">
      <w:r>
        <w:t xml:space="preserve">To determine if the length has an effect on the resonant frequencies, </w:t>
      </w:r>
      <w:r w:rsidR="002D54EC">
        <w:t xml:space="preserve">I record the </w:t>
      </w:r>
      <w:r>
        <w:t xml:space="preserve">first </w:t>
      </w:r>
      <w:r w:rsidR="002D54EC">
        <w:t>resonant frequencies of pipes with varying pipe lengths along with their lengths.</w:t>
      </w:r>
      <w:r w:rsidR="00E36850">
        <w:t xml:space="preserve"> However, in order to ensure that my data is unbiased, I test the pipes of equal diameters but different lengths, for varying sets of diameters.</w:t>
      </w:r>
      <w:r w:rsidR="002D54EC">
        <w:t xml:space="preserve"> </w:t>
      </w:r>
      <w:r>
        <w:t>I then plot frequency versus pipe length to examine how the length affects the resonant frequency.</w:t>
      </w:r>
    </w:p>
    <w:p w14:paraId="70A7649B" w14:textId="5E9B1503" w:rsidR="009B2400" w:rsidRDefault="009B2400" w:rsidP="009B2400">
      <w:r>
        <w:t>I use Python to determine the variables in my theoretical model. My program uses initial guesses for the variables, then finds the best fit curve to match the data and returns values for the variables that would result in that best fit curve.</w:t>
      </w:r>
    </w:p>
    <w:p w14:paraId="7E820DFF" w14:textId="77777777" w:rsidR="009B2400" w:rsidRDefault="009B2400">
      <w:r>
        <w:br w:type="page"/>
      </w:r>
    </w:p>
    <w:p w14:paraId="175EA7C7" w14:textId="01A6455B" w:rsidR="009B2400" w:rsidRDefault="009B2400" w:rsidP="009B2400">
      <w:pPr>
        <w:pStyle w:val="Heading3"/>
        <w:ind w:firstLine="0"/>
        <w:jc w:val="center"/>
      </w:pPr>
      <w:r>
        <w:lastRenderedPageBreak/>
        <w:t>Results</w:t>
      </w:r>
    </w:p>
    <w:p w14:paraId="1FFE6971" w14:textId="15434450" w:rsidR="009B2400" w:rsidRPr="009B2400" w:rsidRDefault="009B2400" w:rsidP="009B2400">
      <w:r>
        <w:t>After taking the set of data for the variation in diameter, I plotted the following.</w:t>
      </w:r>
      <w:r w:rsidR="00E8067C">
        <w:t xml:space="preserve"> This graph corresponds to pipes of 0.5 m in length.</w:t>
      </w:r>
    </w:p>
    <w:p w14:paraId="7E92F683" w14:textId="77777777" w:rsidR="00E36850" w:rsidRDefault="009B2400" w:rsidP="00E36850">
      <w:pPr>
        <w:keepNext/>
        <w:ind w:firstLine="0"/>
        <w:jc w:val="center"/>
      </w:pPr>
      <w:r>
        <w:rPr>
          <w:noProof/>
        </w:rPr>
        <w:drawing>
          <wp:inline distT="0" distB="0" distL="0" distR="0" wp14:anchorId="7D1318D0" wp14:editId="72C69C8C">
            <wp:extent cx="45720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78DA0267" w14:textId="69559419" w:rsidR="00E81978" w:rsidRDefault="00E36850" w:rsidP="00E36850">
      <w:pPr>
        <w:pStyle w:val="Caption"/>
        <w:jc w:val="center"/>
      </w:pPr>
      <w:r>
        <w:t xml:space="preserve">Plot </w:t>
      </w:r>
      <w:fldSimple w:instr=" SEQ Plot \* ARABIC ">
        <w:r w:rsidR="00607FB6">
          <w:rPr>
            <w:noProof/>
          </w:rPr>
          <w:t>1</w:t>
        </w:r>
      </w:fldSimple>
      <w:r>
        <w:t>: Frequency (Hz)</w:t>
      </w:r>
      <w:r w:rsidR="00E8067C">
        <w:t xml:space="preserve"> </w:t>
      </w:r>
      <w:r>
        <w:t>vs. Pipe Diameter</w:t>
      </w:r>
      <w:r w:rsidR="00E8067C">
        <w:t xml:space="preserve"> (mm)</w:t>
      </w:r>
    </w:p>
    <w:p w14:paraId="21FA6ABA" w14:textId="2C7FACC1" w:rsidR="00E36850" w:rsidRDefault="00E36850" w:rsidP="00E36850">
      <w:pPr>
        <w:ind w:firstLine="0"/>
      </w:pPr>
      <w:r>
        <w:t xml:space="preserve">At first glance it seems that there appears to be a linear trend where increasing pipe diameter linearly decreases the resonant frequency. However, </w:t>
      </w:r>
      <w:r w:rsidRPr="00E36850">
        <w:t>even though there was a difference in the resonant frequencies of these pipes, the differences were small enough to be due to uncertainties. The range of resonant frequencies for this set of measurements was about 10 Hz, whereas the range of uncertainties was about 10-12 Hz. We learned that the distance between the speaker and the pipe caused the resonance to shift by +/- 8 Hz and that the oscilloscope's reading of the frequency of the input fluctuated by about 2 Hz.</w:t>
      </w:r>
      <w:r>
        <w:t xml:space="preserve"> Therefore, the resonant frequency is not affected by the pipe’s diameter.</w:t>
      </w:r>
      <w:r w:rsidR="00E8067C">
        <w:t xml:space="preserve"> On a frequency versus pipe length graph, these data points would all be grouped together at the same pipe length with a small vertical deviation in frequency. </w:t>
      </w:r>
      <w:r w:rsidR="00E8067C" w:rsidRPr="00E8067C">
        <w:t xml:space="preserve">To improve accuracy of the experiment, </w:t>
      </w:r>
      <w:r w:rsidR="00E8067C">
        <w:t>I</w:t>
      </w:r>
      <w:r w:rsidR="00E8067C" w:rsidRPr="00E8067C">
        <w:t xml:space="preserve"> would need to take more data points within this group, although for this lab </w:t>
      </w:r>
      <w:r w:rsidR="00D6463B">
        <w:t>I</w:t>
      </w:r>
      <w:r w:rsidR="00E8067C" w:rsidRPr="00E8067C">
        <w:t xml:space="preserve"> could not as </w:t>
      </w:r>
      <w:r w:rsidR="00D6463B">
        <w:t>I was</w:t>
      </w:r>
      <w:r w:rsidR="00E8067C" w:rsidRPr="00E8067C">
        <w:t xml:space="preserve"> limited to a resource of only 4 different diameter pipes.</w:t>
      </w:r>
    </w:p>
    <w:p w14:paraId="427B16C1" w14:textId="38ABCD8A" w:rsidR="00E36850" w:rsidRDefault="00E36850" w:rsidP="00E36850">
      <w:pPr>
        <w:ind w:firstLine="0"/>
      </w:pPr>
      <w:r>
        <w:lastRenderedPageBreak/>
        <w:tab/>
        <w:t>After taking the set of data for the variation in length, I plotted the following four graphs. Each graph corresponds to pipes of diameters 26.1</w:t>
      </w:r>
      <w:r w:rsidR="00E8067C">
        <w:t xml:space="preserve"> mm, 35.3 mm, 40.6 mm, and 52.1 mm respectively.</w:t>
      </w:r>
    </w:p>
    <w:p w14:paraId="31F900AC" w14:textId="0981861C" w:rsidR="00E8067C" w:rsidRDefault="00E8067C" w:rsidP="00D6463B">
      <w:pPr>
        <w:ind w:firstLine="0"/>
        <w:jc w:val="center"/>
      </w:pPr>
      <w:r>
        <w:rPr>
          <w:noProof/>
        </w:rPr>
        <w:drawing>
          <wp:inline distT="0" distB="0" distL="0" distR="0" wp14:anchorId="54E776F1" wp14:editId="69B12F08">
            <wp:extent cx="45529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838450"/>
                    </a:xfrm>
                    <a:prstGeom prst="rect">
                      <a:avLst/>
                    </a:prstGeom>
                    <a:noFill/>
                    <a:ln>
                      <a:noFill/>
                    </a:ln>
                  </pic:spPr>
                </pic:pic>
              </a:graphicData>
            </a:graphic>
          </wp:inline>
        </w:drawing>
      </w:r>
      <w:r>
        <w:rPr>
          <w:noProof/>
        </w:rPr>
        <w:drawing>
          <wp:inline distT="0" distB="0" distL="0" distR="0" wp14:anchorId="6103CF8D" wp14:editId="6A3E46B6">
            <wp:extent cx="45720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38525"/>
                    </a:xfrm>
                    <a:prstGeom prst="rect">
                      <a:avLst/>
                    </a:prstGeom>
                    <a:noFill/>
                    <a:ln>
                      <a:noFill/>
                    </a:ln>
                  </pic:spPr>
                </pic:pic>
              </a:graphicData>
            </a:graphic>
          </wp:inline>
        </w:drawing>
      </w:r>
      <w:r>
        <w:rPr>
          <w:noProof/>
        </w:rPr>
        <w:lastRenderedPageBreak/>
        <w:drawing>
          <wp:inline distT="0" distB="0" distL="0" distR="0" wp14:anchorId="305AE1E7" wp14:editId="105BB645">
            <wp:extent cx="4562475" cy="3409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3409950"/>
                    </a:xfrm>
                    <a:prstGeom prst="rect">
                      <a:avLst/>
                    </a:prstGeom>
                    <a:noFill/>
                    <a:ln>
                      <a:noFill/>
                    </a:ln>
                  </pic:spPr>
                </pic:pic>
              </a:graphicData>
            </a:graphic>
          </wp:inline>
        </w:drawing>
      </w:r>
      <w:r>
        <w:rPr>
          <w:noProof/>
        </w:rPr>
        <w:drawing>
          <wp:inline distT="0" distB="0" distL="0" distR="0" wp14:anchorId="457FA287" wp14:editId="4F64A5C6">
            <wp:extent cx="455295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2828925"/>
                    </a:xfrm>
                    <a:prstGeom prst="rect">
                      <a:avLst/>
                    </a:prstGeom>
                    <a:noFill/>
                    <a:ln>
                      <a:noFill/>
                    </a:ln>
                  </pic:spPr>
                </pic:pic>
              </a:graphicData>
            </a:graphic>
          </wp:inline>
        </w:drawing>
      </w:r>
    </w:p>
    <w:p w14:paraId="4902A3C2" w14:textId="719741E5" w:rsidR="00E8067C" w:rsidRDefault="00E8067C" w:rsidP="00E36850">
      <w:pPr>
        <w:ind w:firstLine="0"/>
      </w:pPr>
      <w:r>
        <w:tab/>
        <w:t>From each of these plots, it is clear that the pipe’s length does in fact effect the resonant frequency. Furthermore</w:t>
      </w:r>
      <w:r w:rsidR="00D6463B">
        <w:t>, each group does not follow a linear trend.</w:t>
      </w:r>
    </w:p>
    <w:p w14:paraId="17AFF6F8" w14:textId="76096B81" w:rsidR="00D6463B" w:rsidRDefault="00D6463B" w:rsidP="00E36850">
      <w:pPr>
        <w:ind w:firstLine="0"/>
      </w:pPr>
      <w:r>
        <w:tab/>
      </w:r>
      <w:r w:rsidRPr="00D6463B">
        <w:t xml:space="preserve">Since we already determined that the diameter does not affect the resonant frequency, we can use all the data points of the last 4 groups together. This is what the </w:t>
      </w:r>
      <w:r>
        <w:t xml:space="preserve">following </w:t>
      </w:r>
      <w:r w:rsidRPr="00D6463B">
        <w:t>graph represents.</w:t>
      </w:r>
    </w:p>
    <w:p w14:paraId="74F7761A" w14:textId="6A5D367D" w:rsidR="00D6463B" w:rsidRDefault="00D6463B" w:rsidP="00D6463B">
      <w:pPr>
        <w:ind w:firstLine="0"/>
        <w:jc w:val="center"/>
      </w:pPr>
      <w:r>
        <w:rPr>
          <w:noProof/>
        </w:rPr>
        <w:lastRenderedPageBreak/>
        <w:drawing>
          <wp:inline distT="0" distB="0" distL="0" distR="0" wp14:anchorId="7B1590EE" wp14:editId="2C2C7CC4">
            <wp:extent cx="4543425" cy="2800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2800350"/>
                    </a:xfrm>
                    <a:prstGeom prst="rect">
                      <a:avLst/>
                    </a:prstGeom>
                    <a:noFill/>
                    <a:ln>
                      <a:noFill/>
                    </a:ln>
                  </pic:spPr>
                </pic:pic>
              </a:graphicData>
            </a:graphic>
          </wp:inline>
        </w:drawing>
      </w:r>
    </w:p>
    <w:p w14:paraId="1500410A" w14:textId="0548E917" w:rsidR="00D6463B" w:rsidRDefault="00D6463B" w:rsidP="00D6463B">
      <w:r w:rsidRPr="00D6463B">
        <w:t xml:space="preserve">On this graph, all the data points are plotted and shows a clear inverse relationship. At some points there is some deviation from what </w:t>
      </w:r>
      <w:proofErr w:type="gramStart"/>
      <w:r w:rsidRPr="00D6463B">
        <w:t>would be the line of</w:t>
      </w:r>
      <w:proofErr w:type="gramEnd"/>
      <w:r w:rsidRPr="00D6463B">
        <w:t xml:space="preserve"> best fit, however these can be accounted for by uncertainties.</w:t>
      </w:r>
    </w:p>
    <w:p w14:paraId="01A9CC04" w14:textId="4811AEED" w:rsidR="00D6463B" w:rsidRDefault="00D6463B" w:rsidP="00D6463B">
      <w:r>
        <w:t xml:space="preserve">While creating the line of best fit, I took inspiration from the best fit codes from Phys 219. I started with my base model of what I believed the relationship to be (1/x) and multiplied that by a constant m. I also add a vertical offset b for the </w:t>
      </w:r>
      <w:proofErr w:type="spellStart"/>
      <w:r>
        <w:t>y_offset</w:t>
      </w:r>
      <w:proofErr w:type="spellEnd"/>
      <w:r>
        <w:t>. I then run the code while varying the constants in order to achieve a good fit. To determine the goodness of my fit I plot the residuals and uncertainties to see if my resulting Chi^2</w:t>
      </w:r>
      <w:proofErr w:type="gramStart"/>
      <w:r>
        <w:t>/(</w:t>
      </w:r>
      <w:proofErr w:type="gramEnd"/>
      <w:r>
        <w:t>degree of freedom) is low enough (less than 1).</w:t>
      </w:r>
    </w:p>
    <w:p w14:paraId="73AC0816" w14:textId="69708746" w:rsidR="00D6463B" w:rsidRDefault="00D6463B" w:rsidP="00D6463B">
      <w:r>
        <w:t xml:space="preserve">I already have an idea that the first resonant frequency should be where the wavelength of the sound is equal to 2 times the length of the pipe. This will be the first case where the ends of the pipe contain nodes of the standing sound wave. Knowing this, I start with the initial guess that the constant is around </w:t>
      </w:r>
      <w:proofErr w:type="spellStart"/>
      <w:r>
        <w:t>v_sound</w:t>
      </w:r>
      <w:proofErr w:type="spellEnd"/>
      <w:r>
        <w:t xml:space="preserve">/2 = ~171 and that the </w:t>
      </w:r>
      <w:proofErr w:type="spellStart"/>
      <w:r>
        <w:t>y_offset</w:t>
      </w:r>
      <w:proofErr w:type="spellEnd"/>
      <w:r>
        <w:t xml:space="preserve"> = 0, as that would make the frequency = </w:t>
      </w:r>
      <w:proofErr w:type="spellStart"/>
      <w:r>
        <w:t>v_sound</w:t>
      </w:r>
      <w:proofErr w:type="spellEnd"/>
      <w:r>
        <w:t xml:space="preserve">/(2x) = </w:t>
      </w:r>
      <w:proofErr w:type="spellStart"/>
      <w:r>
        <w:t>v_sound</w:t>
      </w:r>
      <w:proofErr w:type="spellEnd"/>
      <w:r>
        <w:t>/λ. Then the general equation for all resonant frequencies is then n*</w:t>
      </w:r>
      <w:proofErr w:type="spellStart"/>
      <w:r>
        <w:t>v_sound</w:t>
      </w:r>
      <w:proofErr w:type="spellEnd"/>
      <w:r>
        <w:t>/(2x) for all integers n&gt;0. The work is shown in the picture below.</w:t>
      </w:r>
    </w:p>
    <w:p w14:paraId="1D0265B8" w14:textId="2F15F2FF" w:rsidR="00D6463B" w:rsidRDefault="00D6463B" w:rsidP="00D6463B">
      <w:pPr>
        <w:ind w:firstLine="0"/>
        <w:jc w:val="center"/>
      </w:pPr>
      <w:r>
        <w:rPr>
          <w:noProof/>
        </w:rPr>
        <w:lastRenderedPageBreak/>
        <w:drawing>
          <wp:inline distT="0" distB="0" distL="0" distR="0" wp14:anchorId="58D70CDD" wp14:editId="5F5EB7C8">
            <wp:extent cx="3886200" cy="3590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3590925"/>
                    </a:xfrm>
                    <a:prstGeom prst="rect">
                      <a:avLst/>
                    </a:prstGeom>
                    <a:noFill/>
                    <a:ln>
                      <a:noFill/>
                    </a:ln>
                  </pic:spPr>
                </pic:pic>
              </a:graphicData>
            </a:graphic>
          </wp:inline>
        </w:drawing>
      </w:r>
    </w:p>
    <w:p w14:paraId="7817E9B0" w14:textId="7D8E8F4C" w:rsidR="00D6463B" w:rsidRDefault="00D6463B" w:rsidP="00D6463B">
      <w:r w:rsidRPr="00D6463B">
        <w:t>The resulting fit appears in the first image below. Its residual information is graphed in the second image below.</w:t>
      </w:r>
    </w:p>
    <w:p w14:paraId="6B011943" w14:textId="77777777" w:rsidR="00D6463B" w:rsidRDefault="00D6463B" w:rsidP="00D6463B">
      <w:pPr>
        <w:ind w:firstLine="0"/>
        <w:rPr>
          <w:noProof/>
        </w:rPr>
      </w:pPr>
      <w:r w:rsidRPr="00512077">
        <w:rPr>
          <w:noProof/>
        </w:rPr>
        <w:drawing>
          <wp:inline distT="0" distB="0" distL="0" distR="0" wp14:anchorId="55B3073F" wp14:editId="5029D93F">
            <wp:extent cx="3756660" cy="319260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rotWithShape="1">
                    <a:blip r:embed="rId17">
                      <a:extLst>
                        <a:ext uri="{28A0092B-C50C-407E-A947-70E740481C1C}">
                          <a14:useLocalDpi xmlns:a14="http://schemas.microsoft.com/office/drawing/2010/main" val="0"/>
                        </a:ext>
                      </a:extLst>
                    </a:blip>
                    <a:srcRect l="3119" r="9366"/>
                    <a:stretch/>
                  </pic:blipFill>
                  <pic:spPr bwMode="auto">
                    <a:xfrm>
                      <a:off x="0" y="0"/>
                      <a:ext cx="3767320" cy="320166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0802C29" wp14:editId="002B1EC7">
            <wp:extent cx="2091249" cy="3307715"/>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rsd.png"/>
                    <pic:cNvPicPr/>
                  </pic:nvPicPr>
                  <pic:blipFill rotWithShape="1">
                    <a:blip r:embed="rId18" cstate="print">
                      <a:extLst>
                        <a:ext uri="{28A0092B-C50C-407E-A947-70E740481C1C}">
                          <a14:useLocalDpi xmlns:a14="http://schemas.microsoft.com/office/drawing/2010/main" val="0"/>
                        </a:ext>
                      </a:extLst>
                    </a:blip>
                    <a:srcRect l="2789" r="8698"/>
                    <a:stretch/>
                  </pic:blipFill>
                  <pic:spPr bwMode="auto">
                    <a:xfrm>
                      <a:off x="0" y="0"/>
                      <a:ext cx="2124515" cy="3360332"/>
                    </a:xfrm>
                    <a:prstGeom prst="rect">
                      <a:avLst/>
                    </a:prstGeom>
                    <a:ln>
                      <a:noFill/>
                    </a:ln>
                    <a:extLst>
                      <a:ext uri="{53640926-AAD7-44D8-BBD7-CCE9431645EC}">
                        <a14:shadowObscured xmlns:a14="http://schemas.microsoft.com/office/drawing/2010/main"/>
                      </a:ext>
                    </a:extLst>
                  </pic:spPr>
                </pic:pic>
              </a:graphicData>
            </a:graphic>
          </wp:inline>
        </w:drawing>
      </w:r>
    </w:p>
    <w:p w14:paraId="24330E29" w14:textId="77777777" w:rsidR="00D6463B" w:rsidRPr="00667495" w:rsidRDefault="00D6463B" w:rsidP="00D6463B">
      <w:pPr>
        <w:rPr>
          <w:rFonts w:cstheme="minorHAnsi"/>
          <w:i/>
          <w:noProof/>
        </w:rPr>
      </w:pPr>
      <w:r w:rsidRPr="00DB4C0E">
        <w:rPr>
          <w:rFonts w:cstheme="minorHAnsi"/>
          <w:i/>
          <w:noProof/>
        </w:rPr>
        <w:lastRenderedPageBreak/>
        <w:t>The figure above is a graph of a pipe’s natural resonant frequency as a function of its length and the data’s residual information that describes the accuracy of the fit. The goal of this experiment was to determine how a pipe’s diameter and length affects the resonant frequenc</w:t>
      </w:r>
      <w:r>
        <w:rPr>
          <w:rFonts w:cstheme="minorHAnsi"/>
          <w:i/>
          <w:noProof/>
        </w:rPr>
        <w:t>, and so the</w:t>
      </w:r>
      <w:r w:rsidRPr="00DB4C0E">
        <w:rPr>
          <w:rFonts w:cstheme="minorHAnsi"/>
          <w:i/>
          <w:noProof/>
        </w:rPr>
        <w:t xml:space="preserve"> data points are natrual frequency measurements of a variety of different length and diameter pipes. The model of this fit was derived to be  </w:t>
      </w:r>
      <m:oMath>
        <m:sSub>
          <m:sSubPr>
            <m:ctrlPr>
              <w:rPr>
                <w:rFonts w:ascii="Cambria Math" w:hAnsi="Cambria Math" w:cstheme="minorHAnsi"/>
                <w:i/>
                <w:noProof/>
              </w:rPr>
            </m:ctrlPr>
          </m:sSubPr>
          <m:e>
            <m:r>
              <w:rPr>
                <w:rFonts w:ascii="Cambria Math" w:hAnsi="Cambria Math" w:cstheme="minorHAnsi"/>
                <w:noProof/>
              </w:rPr>
              <m:t>f</m:t>
            </m:r>
          </m:e>
          <m:sub>
            <m:sSup>
              <m:sSupPr>
                <m:ctrlPr>
                  <w:rPr>
                    <w:rFonts w:ascii="Cambria Math" w:hAnsi="Cambria Math" w:cstheme="minorHAnsi"/>
                    <w:i/>
                    <w:noProof/>
                  </w:rPr>
                </m:ctrlPr>
              </m:sSupPr>
              <m:e>
                <m:r>
                  <w:rPr>
                    <w:rFonts w:ascii="Cambria Math" w:hAnsi="Cambria Math" w:cstheme="minorHAnsi"/>
                    <w:noProof/>
                  </w:rPr>
                  <m:t>n</m:t>
                </m:r>
              </m:e>
              <m:sup>
                <m:r>
                  <w:rPr>
                    <w:rFonts w:ascii="Cambria Math" w:hAnsi="Cambria Math" w:cstheme="minorHAnsi"/>
                    <w:noProof/>
                  </w:rPr>
                  <m:t>th</m:t>
                </m:r>
              </m:sup>
            </m:sSup>
            <m:r>
              <w:rPr>
                <w:rFonts w:ascii="Cambria Math" w:hAnsi="Cambria Math" w:cstheme="minorHAnsi"/>
                <w:noProof/>
              </w:rPr>
              <m:t>res</m:t>
            </m:r>
          </m:sub>
        </m:sSub>
        <m:d>
          <m:dPr>
            <m:ctrlPr>
              <w:rPr>
                <w:rFonts w:ascii="Cambria Math" w:hAnsi="Cambria Math" w:cstheme="minorHAnsi"/>
                <w:i/>
                <w:noProof/>
              </w:rPr>
            </m:ctrlPr>
          </m:dPr>
          <m:e>
            <m:r>
              <w:rPr>
                <w:rFonts w:ascii="Cambria Math" w:hAnsi="Cambria Math" w:cstheme="minorHAnsi"/>
                <w:noProof/>
              </w:rPr>
              <m:t>L</m:t>
            </m:r>
          </m:e>
        </m:d>
        <m:r>
          <w:rPr>
            <w:rFonts w:ascii="Cambria Math" w:hAnsi="Cambria Math" w:cstheme="minorHAnsi"/>
            <w:noProof/>
          </w:rPr>
          <m:t>=</m:t>
        </m:r>
        <m:f>
          <m:fPr>
            <m:ctrlPr>
              <w:rPr>
                <w:rFonts w:ascii="Cambria Math" w:hAnsi="Cambria Math" w:cstheme="minorHAnsi"/>
                <w:i/>
                <w:noProof/>
              </w:rPr>
            </m:ctrlPr>
          </m:fPr>
          <m:num>
            <m:r>
              <w:rPr>
                <w:rFonts w:ascii="Cambria Math" w:hAnsi="Cambria Math" w:cstheme="minorHAnsi"/>
                <w:noProof/>
              </w:rPr>
              <m:t>n</m:t>
            </m:r>
            <m:sSub>
              <m:sSubPr>
                <m:ctrlPr>
                  <w:rPr>
                    <w:rFonts w:ascii="Cambria Math" w:hAnsi="Cambria Math" w:cstheme="minorHAnsi"/>
                    <w:i/>
                    <w:noProof/>
                  </w:rPr>
                </m:ctrlPr>
              </m:sSubPr>
              <m:e>
                <m:r>
                  <w:rPr>
                    <w:rFonts w:ascii="Cambria Math" w:hAnsi="Cambria Math" w:cstheme="minorHAnsi"/>
                    <w:noProof/>
                  </w:rPr>
                  <m:t>v</m:t>
                </m:r>
              </m:e>
              <m:sub>
                <m:r>
                  <w:rPr>
                    <w:rFonts w:ascii="Cambria Math" w:hAnsi="Cambria Math" w:cstheme="minorHAnsi"/>
                    <w:noProof/>
                  </w:rPr>
                  <m:t>sound</m:t>
                </m:r>
              </m:sub>
            </m:sSub>
          </m:num>
          <m:den>
            <m:r>
              <w:rPr>
                <w:rFonts w:ascii="Cambria Math" w:hAnsi="Cambria Math" w:cstheme="minorHAnsi"/>
                <w:noProof/>
              </w:rPr>
              <m:t>2L</m:t>
            </m:r>
          </m:den>
        </m:f>
        <m:r>
          <w:rPr>
            <w:rFonts w:ascii="Cambria Math" w:hAnsi="Cambria Math" w:cstheme="minorHAnsi"/>
            <w:noProof/>
          </w:rPr>
          <m:t>+b</m:t>
        </m:r>
      </m:oMath>
      <w:r w:rsidRPr="00DB4C0E">
        <w:rPr>
          <w:rFonts w:cstheme="minorHAnsi"/>
          <w:i/>
          <w:noProof/>
        </w:rPr>
        <w:t xml:space="preserve">  where n is an integer greater than 0, v</w:t>
      </w:r>
      <w:r w:rsidRPr="00DB4C0E">
        <w:rPr>
          <w:rFonts w:cstheme="minorHAnsi"/>
          <w:i/>
          <w:noProof/>
          <w:vertAlign w:val="subscript"/>
        </w:rPr>
        <w:t>sound</w:t>
      </w:r>
      <w:r w:rsidRPr="00DB4C0E">
        <w:rPr>
          <w:rFonts w:cstheme="minorHAnsi"/>
          <w:i/>
          <w:noProof/>
        </w:rPr>
        <w:t xml:space="preserve"> is the speed of sound</w:t>
      </w:r>
      <w:r w:rsidRPr="00DB4C0E">
        <w:rPr>
          <w:rFonts w:cstheme="minorHAnsi"/>
          <w:i/>
        </w:rPr>
        <w:t xml:space="preserve">, L is the length of the pipe, and b is some vertical offset </w:t>
      </w:r>
      <w:r w:rsidRPr="00DB4C0E">
        <w:rPr>
          <w:rFonts w:cstheme="minorHAnsi"/>
          <w:i/>
          <w:noProof/>
        </w:rPr>
        <w:t>(n=1, v</w:t>
      </w:r>
      <w:r w:rsidRPr="00DB4C0E">
        <w:rPr>
          <w:rFonts w:cstheme="minorHAnsi"/>
          <w:i/>
          <w:noProof/>
          <w:vertAlign w:val="subscript"/>
        </w:rPr>
        <w:t>sound</w:t>
      </w:r>
      <w:r w:rsidRPr="00DB4C0E">
        <w:rPr>
          <w:rFonts w:cstheme="minorHAnsi"/>
          <w:i/>
          <w:noProof/>
        </w:rPr>
        <w:t xml:space="preserve"> = 3.14*10</w:t>
      </w:r>
      <w:r w:rsidRPr="00DB4C0E">
        <w:rPr>
          <w:rFonts w:cstheme="minorHAnsi"/>
          <w:i/>
          <w:noProof/>
          <w:vertAlign w:val="superscript"/>
        </w:rPr>
        <w:t>2</w:t>
      </w:r>
      <w:r w:rsidRPr="00DB4C0E">
        <w:rPr>
          <w:rFonts w:cstheme="minorHAnsi"/>
          <w:i/>
          <w:noProof/>
        </w:rPr>
        <w:t xml:space="preserve"> </w:t>
      </w:r>
      <w:r w:rsidRPr="00DB4C0E">
        <w:rPr>
          <w:rFonts w:cstheme="minorHAnsi"/>
          <w:i/>
        </w:rPr>
        <w:t>+/- 3.428 m/s, b = 1.072*10</w:t>
      </w:r>
      <w:r w:rsidRPr="00DB4C0E">
        <w:rPr>
          <w:rFonts w:cstheme="minorHAnsi"/>
          <w:i/>
          <w:vertAlign w:val="superscript"/>
        </w:rPr>
        <w:t>1</w:t>
      </w:r>
      <w:r w:rsidRPr="00DB4C0E">
        <w:rPr>
          <w:rFonts w:cstheme="minorHAnsi"/>
          <w:i/>
        </w:rPr>
        <w:t xml:space="preserve"> +/- 2.826 in our experiment). From the data and model, we can see that the length of the pipe is inversely proportional to the resonant frequency and that the diameter of the pipe has no </w:t>
      </w:r>
      <w:proofErr w:type="spellStart"/>
      <w:r w:rsidRPr="00DB4C0E">
        <w:rPr>
          <w:rFonts w:cstheme="minorHAnsi"/>
          <w:i/>
        </w:rPr>
        <w:t>affect</w:t>
      </w:r>
      <w:proofErr w:type="spellEnd"/>
      <w:r w:rsidRPr="00DB4C0E">
        <w:rPr>
          <w:rFonts w:cstheme="minorHAnsi"/>
          <w:i/>
        </w:rPr>
        <w:t xml:space="preserve">, </w:t>
      </w:r>
      <w:r>
        <w:rPr>
          <w:rFonts w:cstheme="minorHAnsi"/>
          <w:i/>
        </w:rPr>
        <w:t>which</w:t>
      </w:r>
      <w:r w:rsidRPr="00DB4C0E">
        <w:rPr>
          <w:rFonts w:cstheme="minorHAnsi"/>
          <w:i/>
        </w:rPr>
        <w:t xml:space="preserve"> is why we are able to </w:t>
      </w:r>
      <w:r>
        <w:rPr>
          <w:rFonts w:cstheme="minorHAnsi"/>
          <w:i/>
        </w:rPr>
        <w:t>graph</w:t>
      </w:r>
      <w:r w:rsidRPr="00DB4C0E">
        <w:rPr>
          <w:rFonts w:cstheme="minorHAnsi"/>
          <w:i/>
        </w:rPr>
        <w:t xml:space="preserve"> pipes of varying diameters without worrying that the diameter variable will </w:t>
      </w:r>
      <w:r>
        <w:rPr>
          <w:rFonts w:cstheme="minorHAnsi"/>
          <w:i/>
        </w:rPr>
        <w:t>skew</w:t>
      </w:r>
      <w:r w:rsidRPr="00DB4C0E">
        <w:rPr>
          <w:rFonts w:cstheme="minorHAnsi"/>
          <w:i/>
        </w:rPr>
        <w:t xml:space="preserve"> the </w:t>
      </w:r>
      <w:r>
        <w:rPr>
          <w:rFonts w:cstheme="minorHAnsi"/>
          <w:i/>
        </w:rPr>
        <w:t>fit</w:t>
      </w:r>
      <w:r w:rsidRPr="00DB4C0E">
        <w:rPr>
          <w:rFonts w:cstheme="minorHAnsi"/>
          <w:i/>
        </w:rPr>
        <w:t>.</w:t>
      </w:r>
      <w:r>
        <w:rPr>
          <w:rFonts w:cstheme="minorHAnsi"/>
          <w:i/>
        </w:rPr>
        <w:t xml:space="preserve"> The residual information shows that I have produced an accurate fit with my model as 69.9% of data within 1 standard deviation resulted in a low calculated Chi</w:t>
      </w:r>
      <w:r>
        <w:rPr>
          <w:rFonts w:cstheme="minorHAnsi"/>
          <w:i/>
          <w:vertAlign w:val="superscript"/>
        </w:rPr>
        <w:t>2</w:t>
      </w:r>
      <w:proofErr w:type="gramStart"/>
      <w:r>
        <w:rPr>
          <w:rFonts w:cstheme="minorHAnsi"/>
          <w:i/>
        </w:rPr>
        <w:t>/(</w:t>
      </w:r>
      <w:proofErr w:type="gramEnd"/>
      <w:r>
        <w:rPr>
          <w:rFonts w:cstheme="minorHAnsi"/>
          <w:i/>
        </w:rPr>
        <w:t>degree of freedom) of 2.83.</w:t>
      </w:r>
    </w:p>
    <w:p w14:paraId="77C6572E" w14:textId="77777777" w:rsidR="00D6463B" w:rsidRDefault="00D6463B" w:rsidP="00D6463B">
      <w:pPr>
        <w:ind w:firstLine="0"/>
      </w:pPr>
      <w:r>
        <w:t>initial guesses = (343/2, 0)</w:t>
      </w:r>
    </w:p>
    <w:p w14:paraId="0F0B8443" w14:textId="77777777" w:rsidR="00D6463B" w:rsidRDefault="00D6463B" w:rsidP="00D6463B">
      <w:pPr>
        <w:ind w:firstLine="0"/>
      </w:pPr>
    </w:p>
    <w:p w14:paraId="47DDC9CB" w14:textId="77777777" w:rsidR="00D6463B" w:rsidRDefault="00D6463B" w:rsidP="00D6463B">
      <w:pPr>
        <w:ind w:firstLine="0"/>
      </w:pPr>
      <w:r>
        <w:t>Goodness of fit - chi square measure:</w:t>
      </w:r>
    </w:p>
    <w:p w14:paraId="071FD3FD" w14:textId="1C629E40" w:rsidR="00D6463B" w:rsidRDefault="00D6463B" w:rsidP="00D6463B">
      <w:pPr>
        <w:ind w:firstLine="0"/>
      </w:pPr>
      <w:r>
        <w:t>Chi2 = 59.51850706031553, Chi2/</w:t>
      </w:r>
      <w:proofErr w:type="spellStart"/>
      <w:r>
        <w:t>dof</w:t>
      </w:r>
      <w:proofErr w:type="spellEnd"/>
      <w:r>
        <w:t xml:space="preserve"> = 2.834214621919787</w:t>
      </w:r>
    </w:p>
    <w:p w14:paraId="6B143D91" w14:textId="77777777" w:rsidR="00D6463B" w:rsidRDefault="00D6463B" w:rsidP="00D6463B">
      <w:pPr>
        <w:ind w:firstLine="0"/>
      </w:pPr>
      <w:r>
        <w:t>Fit parameters:</w:t>
      </w:r>
    </w:p>
    <w:p w14:paraId="028AC769" w14:textId="77777777" w:rsidR="00D6463B" w:rsidRDefault="00D6463B" w:rsidP="00D6463B">
      <w:pPr>
        <w:ind w:firstLine="0"/>
      </w:pPr>
      <w:r>
        <w:t>m = 1.570e+02 +/- 1.714e+00</w:t>
      </w:r>
    </w:p>
    <w:p w14:paraId="187B46F5" w14:textId="0E5DC137" w:rsidR="00D6463B" w:rsidRDefault="00D6463B" w:rsidP="00D6463B">
      <w:pPr>
        <w:ind w:firstLine="0"/>
      </w:pPr>
      <w:proofErr w:type="spellStart"/>
      <w:r>
        <w:t>y_offset</w:t>
      </w:r>
      <w:proofErr w:type="spellEnd"/>
      <w:r>
        <w:t xml:space="preserve"> = 1.072e+01 +/- 2.826e+00</w:t>
      </w:r>
    </w:p>
    <w:p w14:paraId="4C5DEAD6" w14:textId="77777777" w:rsidR="00D6463B" w:rsidRDefault="00D6463B" w:rsidP="00D6463B">
      <w:pPr>
        <w:ind w:firstLine="0"/>
      </w:pPr>
      <w:r>
        <w:t>Residual information:</w:t>
      </w:r>
    </w:p>
    <w:p w14:paraId="4A06F8AC" w14:textId="77777777" w:rsidR="00D6463B" w:rsidRDefault="00D6463B" w:rsidP="00D6463B">
      <w:pPr>
        <w:ind w:firstLine="0"/>
      </w:pPr>
      <w:r>
        <w:t>69.6% of data points agree with fit</w:t>
      </w:r>
    </w:p>
    <w:p w14:paraId="087EABAA" w14:textId="77777777" w:rsidR="00D6463B" w:rsidRDefault="00D6463B" w:rsidP="00D6463B">
      <w:pPr>
        <w:ind w:firstLine="0"/>
      </w:pPr>
    </w:p>
    <w:p w14:paraId="7E8C4FAD" w14:textId="77777777" w:rsidR="00D6463B" w:rsidRDefault="00D6463B" w:rsidP="00D6463B">
      <w:pPr>
        <w:ind w:firstLine="0"/>
      </w:pPr>
      <w:r>
        <w:lastRenderedPageBreak/>
        <w:t>This fit is good as the Chi^2/</w:t>
      </w:r>
      <w:proofErr w:type="spellStart"/>
      <w:r>
        <w:t>dof</w:t>
      </w:r>
      <w:proofErr w:type="spellEnd"/>
      <w:r>
        <w:t xml:space="preserve"> is reasonably low. The experimental constant m was 1.570e+02 +/- 1.714e+00 [m/s] and the experimental offset </w:t>
      </w:r>
      <w:proofErr w:type="spellStart"/>
      <w:r>
        <w:t>y_offset</w:t>
      </w:r>
      <w:proofErr w:type="spellEnd"/>
      <w:r>
        <w:t xml:space="preserve"> was 1.072e+01 +/- 2.826e+00 [s^-1]. The experimental constant m was still smaller than the calculated constant m, and this still aligns with research I did online that suggested that the measured resonant frequency will almost always be smaller than the calculated resonant frequency. The experimental </w:t>
      </w:r>
      <w:proofErr w:type="spellStart"/>
      <w:r>
        <w:t>y_offset</w:t>
      </w:r>
      <w:proofErr w:type="spellEnd"/>
      <w:r>
        <w:t xml:space="preserve"> was still larger than the calculated </w:t>
      </w:r>
      <w:proofErr w:type="spellStart"/>
      <w:r>
        <w:t>y_offset</w:t>
      </w:r>
      <w:proofErr w:type="spellEnd"/>
      <w:r>
        <w:t>, and this can no longer be accounted for by the uncertainty.</w:t>
      </w:r>
    </w:p>
    <w:p w14:paraId="67D9A585" w14:textId="77777777" w:rsidR="00D6463B" w:rsidRDefault="00D6463B" w:rsidP="00D6463B">
      <w:pPr>
        <w:ind w:firstLine="0"/>
      </w:pPr>
    </w:p>
    <w:p w14:paraId="23AFBAF5" w14:textId="77777777" w:rsidR="00D6463B" w:rsidRDefault="00D6463B" w:rsidP="00D6463B">
      <w:pPr>
        <w:ind w:firstLine="0"/>
      </w:pPr>
      <w:r>
        <w:t>From the fit, we can deduce that the speed of sound in our experiment was 3.14e+02 +/- 3.428e+00 [m/s]. This is lower than the speed of sound that we know (343 [m/s]). Some possible (but not probable) reason for this is that temperature was colder than STP, or that the atmospheric pressure was larger than at STP. We know that the medium can affect the speed of sound. For example, the speed of sound in water is 1498 [m/s], 4.8 times faster than in air.</w:t>
      </w:r>
    </w:p>
    <w:p w14:paraId="27A4021A" w14:textId="77777777" w:rsidR="00D6463B" w:rsidRDefault="00D6463B" w:rsidP="00D6463B">
      <w:pPr>
        <w:ind w:firstLine="0"/>
      </w:pPr>
    </w:p>
    <w:p w14:paraId="0A26A0DD" w14:textId="6A9354EC" w:rsidR="00D6463B" w:rsidRDefault="00D6463B" w:rsidP="00D6463B">
      <w:pPr>
        <w:ind w:firstLine="0"/>
      </w:pPr>
      <w:r>
        <w:t xml:space="preserve">Conclusively, this experiment led us to derive the equation </w:t>
      </w:r>
      <w:proofErr w:type="spellStart"/>
      <w:r>
        <w:t>f_res</w:t>
      </w:r>
      <w:proofErr w:type="spellEnd"/>
      <w:r>
        <w:t xml:space="preserve"> = n*</w:t>
      </w:r>
      <w:proofErr w:type="spellStart"/>
      <w:r>
        <w:t>v_sound</w:t>
      </w:r>
      <w:proofErr w:type="spellEnd"/>
      <w:r>
        <w:t>/(2L)</w:t>
      </w:r>
    </w:p>
    <w:p w14:paraId="312DD397" w14:textId="77777777" w:rsidR="00D6463B" w:rsidRDefault="00D6463B">
      <w:r>
        <w:br w:type="page"/>
      </w:r>
    </w:p>
    <w:p w14:paraId="170B7C51" w14:textId="46E9FDD2" w:rsidR="00D6463B" w:rsidRPr="00C31D30" w:rsidRDefault="00D6463B" w:rsidP="00D6463B">
      <w:pPr>
        <w:pStyle w:val="Heading3"/>
        <w:ind w:firstLine="0"/>
        <w:jc w:val="center"/>
      </w:pPr>
      <w:r>
        <w:lastRenderedPageBreak/>
        <w:t>Conclusion</w:t>
      </w:r>
    </w:p>
    <w:p w14:paraId="56453E00" w14:textId="25648C31" w:rsidR="00E81978" w:rsidRDefault="00D6463B" w:rsidP="00A6492F">
      <w:pPr>
        <w:ind w:firstLine="0"/>
      </w:pPr>
      <w:r>
        <w:tab/>
        <w:t>The results of the experiment prove that the model for acoustic resonance in a pipe does not include the pipe’s diameter and is only affected by the speed of sound and the pipe’s length. The model is</w:t>
      </w:r>
      <w:r w:rsidR="00A6492F">
        <w:t xml:space="preserve"> </w:t>
      </w:r>
      <m:oMath>
        <m:sSub>
          <m:sSubPr>
            <m:ctrlPr>
              <w:rPr>
                <w:rFonts w:ascii="Cambria Math" w:hAnsi="Cambria Math"/>
                <w:i/>
                <w:kern w:val="0"/>
              </w:rPr>
            </m:ctrlPr>
          </m:sSubPr>
          <m:e>
            <m:r>
              <w:rPr>
                <w:rFonts w:ascii="Cambria Math" w:hAnsi="Cambria Math"/>
              </w:rPr>
              <m:t>f</m:t>
            </m:r>
          </m:e>
          <m:sub>
            <m:r>
              <w:rPr>
                <w:rFonts w:ascii="Cambria Math" w:hAnsi="Cambria Math"/>
              </w:rPr>
              <m:t>res</m:t>
            </m:r>
          </m:sub>
        </m:sSub>
        <m:r>
          <w:rPr>
            <w:rFonts w:ascii="Cambria Math" w:hAnsi="Cambria Math"/>
          </w:rPr>
          <m:t xml:space="preserve">= </m:t>
        </m:r>
        <m:f>
          <m:fPr>
            <m:type m:val="skw"/>
            <m:ctrlPr>
              <w:rPr>
                <w:rFonts w:ascii="Cambria Math" w:hAnsi="Cambria Math"/>
                <w:i/>
                <w:kern w:val="0"/>
              </w:rPr>
            </m:ctrlPr>
          </m:fPr>
          <m:num>
            <m:r>
              <w:rPr>
                <w:rFonts w:ascii="Cambria Math" w:hAnsi="Cambria Math"/>
              </w:rPr>
              <m:t>n*</m:t>
            </m:r>
            <m:sSub>
              <m:sSubPr>
                <m:ctrlPr>
                  <w:rPr>
                    <w:rFonts w:ascii="Cambria Math" w:hAnsi="Cambria Math"/>
                    <w:i/>
                    <w:kern w:val="0"/>
                  </w:rPr>
                </m:ctrlPr>
              </m:sSubPr>
              <m:e>
                <m:r>
                  <w:rPr>
                    <w:rFonts w:ascii="Cambria Math" w:hAnsi="Cambria Math"/>
                  </w:rPr>
                  <m:t>v</m:t>
                </m:r>
              </m:e>
              <m:sub>
                <m:r>
                  <w:rPr>
                    <w:rFonts w:ascii="Cambria Math" w:hAnsi="Cambria Math"/>
                  </w:rPr>
                  <m:t>sound</m:t>
                </m:r>
              </m:sub>
            </m:sSub>
          </m:num>
          <m:den>
            <m:r>
              <w:rPr>
                <w:rFonts w:ascii="Cambria Math" w:hAnsi="Cambria Math"/>
              </w:rPr>
              <m:t>2L</m:t>
            </m:r>
          </m:den>
        </m:f>
        <m:r>
          <w:rPr>
            <w:rFonts w:ascii="Cambria Math" w:hAnsi="Cambria Math"/>
            <w:kern w:val="0"/>
          </w:rPr>
          <m:t>+b</m:t>
        </m:r>
      </m:oMath>
      <w:r w:rsidR="00A6492F">
        <w:t xml:space="preserve">. There are some uncertainties, which is why the constant </w:t>
      </w:r>
      <m:oMath>
        <m:r>
          <w:rPr>
            <w:rFonts w:ascii="Cambria Math" w:hAnsi="Cambria Math"/>
            <w:kern w:val="0"/>
          </w:rPr>
          <m:t>b</m:t>
        </m:r>
      </m:oMath>
      <w:r w:rsidR="00A6492F">
        <w:rPr>
          <w:kern w:val="0"/>
        </w:rPr>
        <w:t xml:space="preserve"> must be included. However, if I were to test more extreme ratios of pipe length and diameters, my error in the experimental result in the speed of sound and the offset would be reduced. My model with the errors included is </w:t>
      </w:r>
      <m:oMath>
        <m:sSub>
          <m:sSubPr>
            <m:ctrlPr>
              <w:rPr>
                <w:rFonts w:ascii="Cambria Math" w:hAnsi="Cambria Math"/>
                <w:i/>
                <w:kern w:val="0"/>
              </w:rPr>
            </m:ctrlPr>
          </m:sSubPr>
          <m:e>
            <m:r>
              <w:rPr>
                <w:rFonts w:ascii="Cambria Math" w:hAnsi="Cambria Math"/>
              </w:rPr>
              <m:t>f</m:t>
            </m:r>
          </m:e>
          <m:sub>
            <m:r>
              <w:rPr>
                <w:rFonts w:ascii="Cambria Math" w:hAnsi="Cambria Math"/>
              </w:rPr>
              <m:t>res</m:t>
            </m:r>
          </m:sub>
        </m:sSub>
        <m:r>
          <w:rPr>
            <w:rFonts w:ascii="Cambria Math" w:hAnsi="Cambria Math"/>
          </w:rPr>
          <m:t xml:space="preserve">= </m:t>
        </m:r>
        <m:f>
          <m:fPr>
            <m:type m:val="skw"/>
            <m:ctrlPr>
              <w:rPr>
                <w:rFonts w:ascii="Cambria Math" w:hAnsi="Cambria Math"/>
                <w:i/>
                <w:kern w:val="0"/>
              </w:rPr>
            </m:ctrlPr>
          </m:fPr>
          <m:num>
            <m:r>
              <w:rPr>
                <w:rFonts w:ascii="Cambria Math" w:hAnsi="Cambria Math"/>
              </w:rPr>
              <m:t>n*</m:t>
            </m:r>
            <m:r>
              <w:rPr>
                <w:rFonts w:ascii="Cambria Math" w:hAnsi="Cambria Math"/>
                <w:kern w:val="0"/>
              </w:rPr>
              <m:t>314</m:t>
            </m:r>
          </m:num>
          <m:den>
            <m:r>
              <w:rPr>
                <w:rFonts w:ascii="Cambria Math" w:hAnsi="Cambria Math"/>
              </w:rPr>
              <m:t>2L</m:t>
            </m:r>
          </m:den>
        </m:f>
        <m:r>
          <w:rPr>
            <w:rFonts w:ascii="Cambria Math" w:hAnsi="Cambria Math"/>
            <w:kern w:val="0"/>
          </w:rPr>
          <m:t>+</m:t>
        </m:r>
        <m:r>
          <w:rPr>
            <w:rFonts w:ascii="Cambria Math" w:hAnsi="Cambria Math"/>
            <w:kern w:val="0"/>
          </w:rPr>
          <m:t>10.7</m:t>
        </m:r>
      </m:oMath>
      <w:r w:rsidR="00A6492F">
        <w:rPr>
          <w:kern w:val="0"/>
        </w:rPr>
        <w:t>.</w:t>
      </w:r>
      <w:bookmarkStart w:id="1" w:name="_GoBack"/>
      <w:bookmarkEnd w:id="1"/>
    </w:p>
    <w:sectPr w:rsidR="00E81978">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9707A" w14:textId="77777777" w:rsidR="00793DEE" w:rsidRDefault="00793DEE">
      <w:pPr>
        <w:spacing w:line="240" w:lineRule="auto"/>
      </w:pPr>
      <w:r>
        <w:separator/>
      </w:r>
    </w:p>
    <w:p w14:paraId="07DCAFFF" w14:textId="77777777" w:rsidR="00793DEE" w:rsidRDefault="00793DEE"/>
  </w:endnote>
  <w:endnote w:type="continuationSeparator" w:id="0">
    <w:p w14:paraId="35884CEB" w14:textId="77777777" w:rsidR="00793DEE" w:rsidRDefault="00793DEE">
      <w:pPr>
        <w:spacing w:line="240" w:lineRule="auto"/>
      </w:pPr>
      <w:r>
        <w:continuationSeparator/>
      </w:r>
    </w:p>
    <w:p w14:paraId="48FB9E39" w14:textId="77777777" w:rsidR="00793DEE" w:rsidRDefault="00793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7DA0F" w14:textId="77777777" w:rsidR="00793DEE" w:rsidRDefault="00793DEE">
      <w:pPr>
        <w:spacing w:line="240" w:lineRule="auto"/>
      </w:pPr>
      <w:r>
        <w:separator/>
      </w:r>
    </w:p>
    <w:p w14:paraId="6DB52346" w14:textId="77777777" w:rsidR="00793DEE" w:rsidRDefault="00793DEE"/>
  </w:footnote>
  <w:footnote w:type="continuationSeparator" w:id="0">
    <w:p w14:paraId="69176A5C" w14:textId="77777777" w:rsidR="00793DEE" w:rsidRDefault="00793DEE">
      <w:pPr>
        <w:spacing w:line="240" w:lineRule="auto"/>
      </w:pPr>
      <w:r>
        <w:continuationSeparator/>
      </w:r>
    </w:p>
    <w:p w14:paraId="425837C5" w14:textId="77777777" w:rsidR="00793DEE" w:rsidRDefault="00793D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DA145" w14:textId="54BA1796" w:rsidR="00E81978" w:rsidRDefault="00793DEE">
    <w:pPr>
      <w:pStyle w:val="Header"/>
    </w:pPr>
    <w:sdt>
      <w:sdtPr>
        <w:rPr>
          <w:rStyle w:val="Strong"/>
        </w:rPr>
        <w:alias w:val="Running head"/>
        <w:tag w:val=""/>
        <w:id w:val="12739865"/>
        <w:placeholder>
          <w:docPart w:val="CB4125CC979046C4845A5B4F0417808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C411F">
          <w:rPr>
            <w:rStyle w:val="Strong"/>
          </w:rPr>
          <w:t>ACOUSTIC RESONANCES IN A PIPE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B462" w14:textId="4700F04D" w:rsidR="00E81978" w:rsidRDefault="005D3A03">
    <w:pPr>
      <w:pStyle w:val="Header"/>
      <w:rPr>
        <w:rStyle w:val="Strong"/>
      </w:rPr>
    </w:pPr>
    <w:r>
      <w:t xml:space="preserve">Running head: </w:t>
    </w:r>
    <w:sdt>
      <w:sdtPr>
        <w:rPr>
          <w:rStyle w:val="Strong"/>
        </w:rPr>
        <w:alias w:val="Running head"/>
        <w:tag w:val=""/>
        <w:id w:val="-696842620"/>
        <w:placeholder>
          <w:docPart w:val="E216E958D51F4DF4A838490E9951D3E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C411F">
          <w:rPr>
            <w:rStyle w:val="Strong"/>
          </w:rPr>
          <w:t>ACOUSTIC RESONANCES IN A PIPE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Pun">
    <w15:presenceInfo w15:providerId="None" w15:userId="Nicholas P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1F"/>
    <w:rsid w:val="000207C7"/>
    <w:rsid w:val="00071DC0"/>
    <w:rsid w:val="000D3F41"/>
    <w:rsid w:val="001C411F"/>
    <w:rsid w:val="00225D45"/>
    <w:rsid w:val="002D54EC"/>
    <w:rsid w:val="003219F2"/>
    <w:rsid w:val="00355DCA"/>
    <w:rsid w:val="003E3103"/>
    <w:rsid w:val="00551A02"/>
    <w:rsid w:val="005534FA"/>
    <w:rsid w:val="005D3A03"/>
    <w:rsid w:val="00607FB6"/>
    <w:rsid w:val="00734433"/>
    <w:rsid w:val="00793DEE"/>
    <w:rsid w:val="008002C0"/>
    <w:rsid w:val="00835F5D"/>
    <w:rsid w:val="008C5323"/>
    <w:rsid w:val="008C67AC"/>
    <w:rsid w:val="0097518B"/>
    <w:rsid w:val="009925F6"/>
    <w:rsid w:val="009A6A3B"/>
    <w:rsid w:val="009B2400"/>
    <w:rsid w:val="00A05CFE"/>
    <w:rsid w:val="00A6492F"/>
    <w:rsid w:val="00B823AA"/>
    <w:rsid w:val="00BA45DB"/>
    <w:rsid w:val="00BC3FE1"/>
    <w:rsid w:val="00BF4184"/>
    <w:rsid w:val="00C0601E"/>
    <w:rsid w:val="00C31D30"/>
    <w:rsid w:val="00C32FC3"/>
    <w:rsid w:val="00CD6E39"/>
    <w:rsid w:val="00CF6E91"/>
    <w:rsid w:val="00D6463B"/>
    <w:rsid w:val="00D85B68"/>
    <w:rsid w:val="00DF017C"/>
    <w:rsid w:val="00E36850"/>
    <w:rsid w:val="00E6004D"/>
    <w:rsid w:val="00E8067C"/>
    <w:rsid w:val="00E81978"/>
    <w:rsid w:val="00EE5572"/>
    <w:rsid w:val="00F379B7"/>
    <w:rsid w:val="00F525FA"/>
    <w:rsid w:val="00FB53D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C5AB6"/>
  <w15:chartTrackingRefBased/>
  <w15:docId w15:val="{1625F19B-A2C8-4F50-83EB-222C8921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294485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6285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988300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9241A2A28644989665E65C4BE31335"/>
        <w:category>
          <w:name w:val="General"/>
          <w:gallery w:val="placeholder"/>
        </w:category>
        <w:types>
          <w:type w:val="bbPlcHdr"/>
        </w:types>
        <w:behaviors>
          <w:behavior w:val="content"/>
        </w:behaviors>
        <w:guid w:val="{08C87CDB-2E52-4A5E-84EF-684D7D976D1A}"/>
      </w:docPartPr>
      <w:docPartBody>
        <w:p w:rsidR="00000000" w:rsidRDefault="00F01497">
          <w:pPr>
            <w:pStyle w:val="5E9241A2A28644989665E65C4BE31335"/>
          </w:pPr>
          <w:r>
            <w:t>[Title Here, up to 12 Words, on One to Two Lines]</w:t>
          </w:r>
        </w:p>
      </w:docPartBody>
    </w:docPart>
    <w:docPart>
      <w:docPartPr>
        <w:name w:val="B4A41D6224CE48098521C10F3B634714"/>
        <w:category>
          <w:name w:val="General"/>
          <w:gallery w:val="placeholder"/>
        </w:category>
        <w:types>
          <w:type w:val="bbPlcHdr"/>
        </w:types>
        <w:behaviors>
          <w:behavior w:val="content"/>
        </w:behaviors>
        <w:guid w:val="{FD7F58E0-2FC1-417D-884D-D449554E0CC5}"/>
      </w:docPartPr>
      <w:docPartBody>
        <w:p w:rsidR="00000000" w:rsidRDefault="00F01497">
          <w:pPr>
            <w:pStyle w:val="B4A41D6224CE48098521C10F3B634714"/>
          </w:pPr>
          <w:r>
            <w:t>Author Note</w:t>
          </w:r>
        </w:p>
      </w:docPartBody>
    </w:docPart>
    <w:docPart>
      <w:docPartPr>
        <w:name w:val="402847062F32488791CE5F550F20CEEB"/>
        <w:category>
          <w:name w:val="General"/>
          <w:gallery w:val="placeholder"/>
        </w:category>
        <w:types>
          <w:type w:val="bbPlcHdr"/>
        </w:types>
        <w:behaviors>
          <w:behavior w:val="content"/>
        </w:behaviors>
        <w:guid w:val="{F06A8430-660C-4789-89C9-E8E4B15C888A}"/>
      </w:docPartPr>
      <w:docPartBody>
        <w:p w:rsidR="00000000" w:rsidRDefault="00F01497">
          <w:pPr>
            <w:pStyle w:val="402847062F32488791CE5F550F20CEEB"/>
          </w:pPr>
          <w:r>
            <w:t>Abstract</w:t>
          </w:r>
        </w:p>
      </w:docPartBody>
    </w:docPart>
    <w:docPart>
      <w:docPartPr>
        <w:name w:val="CB4125CC979046C4845A5B4F0417808C"/>
        <w:category>
          <w:name w:val="General"/>
          <w:gallery w:val="placeholder"/>
        </w:category>
        <w:types>
          <w:type w:val="bbPlcHdr"/>
        </w:types>
        <w:behaviors>
          <w:behavior w:val="content"/>
        </w:behaviors>
        <w:guid w:val="{81E1A545-B936-42F8-AD63-32128BAA4F53}"/>
      </w:docPartPr>
      <w:docPartBody>
        <w:p w:rsidR="00000000" w:rsidRDefault="00F01497">
          <w:pPr>
            <w:pStyle w:val="CB4125CC979046C4845A5B4F0417808C"/>
          </w:pPr>
          <w:r w:rsidRPr="005D3A03">
            <w:t>Figures title:</w:t>
          </w:r>
        </w:p>
      </w:docPartBody>
    </w:docPart>
    <w:docPart>
      <w:docPartPr>
        <w:name w:val="E216E958D51F4DF4A838490E9951D3E0"/>
        <w:category>
          <w:name w:val="General"/>
          <w:gallery w:val="placeholder"/>
        </w:category>
        <w:types>
          <w:type w:val="bbPlcHdr"/>
        </w:types>
        <w:behaviors>
          <w:behavior w:val="content"/>
        </w:behaviors>
        <w:guid w:val="{8F21FF0E-4AD0-4B63-AA82-B4A48108B7A5}"/>
      </w:docPartPr>
      <w:docPartBody>
        <w:p w:rsidR="00000000" w:rsidRDefault="00F01497">
          <w:pPr>
            <w:pStyle w:val="E216E958D51F4DF4A838490E9951D3E0"/>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80"/>
    <w:rsid w:val="00A71A80"/>
    <w:rsid w:val="00F014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241A2A28644989665E65C4BE31335">
    <w:name w:val="5E9241A2A28644989665E65C4BE31335"/>
  </w:style>
  <w:style w:type="paragraph" w:customStyle="1" w:styleId="5572BC2259A241CBAE5DE995AED522C2">
    <w:name w:val="5572BC2259A241CBAE5DE995AED522C2"/>
  </w:style>
  <w:style w:type="paragraph" w:customStyle="1" w:styleId="B108DFD0FBBD4AF9B0FC64E1F9A3712D">
    <w:name w:val="B108DFD0FBBD4AF9B0FC64E1F9A3712D"/>
  </w:style>
  <w:style w:type="paragraph" w:customStyle="1" w:styleId="B4A41D6224CE48098521C10F3B634714">
    <w:name w:val="B4A41D6224CE48098521C10F3B634714"/>
  </w:style>
  <w:style w:type="paragraph" w:customStyle="1" w:styleId="956DA77A8B7F4969A8C492AD8118354F">
    <w:name w:val="956DA77A8B7F4969A8C492AD8118354F"/>
  </w:style>
  <w:style w:type="paragraph" w:customStyle="1" w:styleId="402847062F32488791CE5F550F20CEEB">
    <w:name w:val="402847062F32488791CE5F550F20CEEB"/>
  </w:style>
  <w:style w:type="character" w:styleId="Emphasis">
    <w:name w:val="Emphasis"/>
    <w:basedOn w:val="DefaultParagraphFont"/>
    <w:uiPriority w:val="4"/>
    <w:unhideWhenUsed/>
    <w:qFormat/>
    <w:rPr>
      <w:i/>
      <w:iCs/>
    </w:rPr>
  </w:style>
  <w:style w:type="paragraph" w:customStyle="1" w:styleId="4D6F406EAD1E4E74A92221B587A3C88F">
    <w:name w:val="4D6F406EAD1E4E74A92221B587A3C88F"/>
  </w:style>
  <w:style w:type="paragraph" w:customStyle="1" w:styleId="AD4000C590974D02A454C999066B57F4">
    <w:name w:val="AD4000C590974D02A454C999066B57F4"/>
  </w:style>
  <w:style w:type="paragraph" w:customStyle="1" w:styleId="46DE0C490BB14D1F8AF64ECA9FB77359">
    <w:name w:val="46DE0C490BB14D1F8AF64ECA9FB77359"/>
  </w:style>
  <w:style w:type="paragraph" w:customStyle="1" w:styleId="BB2DB8E1F6274DDFA00D008CAE822E29">
    <w:name w:val="BB2DB8E1F6274DDFA00D008CAE822E29"/>
  </w:style>
  <w:style w:type="paragraph" w:customStyle="1" w:styleId="013AA00C5BC947478F23A4FFEB7F8620">
    <w:name w:val="013AA00C5BC947478F23A4FFEB7F8620"/>
  </w:style>
  <w:style w:type="paragraph" w:customStyle="1" w:styleId="6BC758C983394C01933F19E4DC1F3C33">
    <w:name w:val="6BC758C983394C01933F19E4DC1F3C33"/>
  </w:style>
  <w:style w:type="paragraph" w:customStyle="1" w:styleId="278791A0E28743A3A038D3440A0ED30D">
    <w:name w:val="278791A0E28743A3A038D3440A0ED30D"/>
  </w:style>
  <w:style w:type="paragraph" w:customStyle="1" w:styleId="4DEE2E04F04E44F9BCF2BACAF3D9B50A">
    <w:name w:val="4DEE2E04F04E44F9BCF2BACAF3D9B50A"/>
  </w:style>
  <w:style w:type="paragraph" w:customStyle="1" w:styleId="0E4D8D8649E14E76B2B3D27991D30B34">
    <w:name w:val="0E4D8D8649E14E76B2B3D27991D30B34"/>
  </w:style>
  <w:style w:type="paragraph" w:customStyle="1" w:styleId="3314190488084AACB0B84C9F850F3CC5">
    <w:name w:val="3314190488084AACB0B84C9F850F3CC5"/>
  </w:style>
  <w:style w:type="paragraph" w:customStyle="1" w:styleId="7955697FE7114069B1E1378FE3F40DA6">
    <w:name w:val="7955697FE7114069B1E1378FE3F40DA6"/>
  </w:style>
  <w:style w:type="paragraph" w:customStyle="1" w:styleId="9500558849864CF989214AB9E9869B16">
    <w:name w:val="9500558849864CF989214AB9E9869B16"/>
  </w:style>
  <w:style w:type="paragraph" w:customStyle="1" w:styleId="59A7D5DB3AC848FAB2A65FF2EDDA96EB">
    <w:name w:val="59A7D5DB3AC848FAB2A65FF2EDDA96EB"/>
  </w:style>
  <w:style w:type="paragraph" w:customStyle="1" w:styleId="6E6953725F1D439DAFA91D3FEFA425E8">
    <w:name w:val="6E6953725F1D439DAFA91D3FEFA425E8"/>
  </w:style>
  <w:style w:type="paragraph" w:customStyle="1" w:styleId="B3FF20AFD77144BAB44E249928A9CD5E">
    <w:name w:val="B3FF20AFD77144BAB44E249928A9CD5E"/>
  </w:style>
  <w:style w:type="paragraph" w:customStyle="1" w:styleId="07E4E716A3924C43A27813B853A864D4">
    <w:name w:val="07E4E716A3924C43A27813B853A864D4"/>
  </w:style>
  <w:style w:type="paragraph" w:customStyle="1" w:styleId="98E4F127AEA043BEA951A0B21B4271CC">
    <w:name w:val="98E4F127AEA043BEA951A0B21B4271CC"/>
  </w:style>
  <w:style w:type="paragraph" w:customStyle="1" w:styleId="CBC7E05A3138433EA73B2038873388B2">
    <w:name w:val="CBC7E05A3138433EA73B2038873388B2"/>
  </w:style>
  <w:style w:type="paragraph" w:customStyle="1" w:styleId="7C0B94C6DA0A4CA79B0814BC6D4BA516">
    <w:name w:val="7C0B94C6DA0A4CA79B0814BC6D4BA516"/>
  </w:style>
  <w:style w:type="paragraph" w:customStyle="1" w:styleId="EE96A3914910475FB421D324F2C98C7F">
    <w:name w:val="EE96A3914910475FB421D324F2C98C7F"/>
  </w:style>
  <w:style w:type="paragraph" w:customStyle="1" w:styleId="F64B2BACCBC541848A8F8AB15DCF838A">
    <w:name w:val="F64B2BACCBC541848A8F8AB15DCF838A"/>
  </w:style>
  <w:style w:type="paragraph" w:customStyle="1" w:styleId="B16D168281A9478888D989D1A54CC3C8">
    <w:name w:val="B16D168281A9478888D989D1A54CC3C8"/>
  </w:style>
  <w:style w:type="paragraph" w:customStyle="1" w:styleId="AFDA9636CD6D4F1E8ACEE05C2D7C3FC1">
    <w:name w:val="AFDA9636CD6D4F1E8ACEE05C2D7C3FC1"/>
  </w:style>
  <w:style w:type="paragraph" w:customStyle="1" w:styleId="2C258F3A0B694CC69EF2E5BA2A2367F9">
    <w:name w:val="2C258F3A0B694CC69EF2E5BA2A2367F9"/>
  </w:style>
  <w:style w:type="paragraph" w:customStyle="1" w:styleId="107764A2EFD74759B39871B50C4D770D">
    <w:name w:val="107764A2EFD74759B39871B50C4D770D"/>
  </w:style>
  <w:style w:type="paragraph" w:customStyle="1" w:styleId="37193D6B60D5405EB1EBE3C160CC7A1F">
    <w:name w:val="37193D6B60D5405EB1EBE3C160CC7A1F"/>
  </w:style>
  <w:style w:type="paragraph" w:customStyle="1" w:styleId="95D72E4FF1CD4ACB8CF2C8BA5BECED47">
    <w:name w:val="95D72E4FF1CD4ACB8CF2C8BA5BECED47"/>
  </w:style>
  <w:style w:type="paragraph" w:customStyle="1" w:styleId="9EC7140B50B34F32BB95DFFC4740AEC4">
    <w:name w:val="9EC7140B50B34F32BB95DFFC4740AEC4"/>
  </w:style>
  <w:style w:type="paragraph" w:customStyle="1" w:styleId="F1D7596C8466417F8B2A24874DAE4B7C">
    <w:name w:val="F1D7596C8466417F8B2A24874DAE4B7C"/>
  </w:style>
  <w:style w:type="paragraph" w:customStyle="1" w:styleId="125EEA516B6A474896AD8813CE22A95A">
    <w:name w:val="125EEA516B6A474896AD8813CE22A95A"/>
  </w:style>
  <w:style w:type="paragraph" w:customStyle="1" w:styleId="DAA938D230754E2AB276B5B6690F0127">
    <w:name w:val="DAA938D230754E2AB276B5B6690F0127"/>
  </w:style>
  <w:style w:type="paragraph" w:customStyle="1" w:styleId="6665A5A499404631BE6D13613EAB95E5">
    <w:name w:val="6665A5A499404631BE6D13613EAB95E5"/>
  </w:style>
  <w:style w:type="paragraph" w:customStyle="1" w:styleId="852528695C574B72BD8EF08C22B33B50">
    <w:name w:val="852528695C574B72BD8EF08C22B33B50"/>
  </w:style>
  <w:style w:type="paragraph" w:customStyle="1" w:styleId="4B7EC9D3180C40018E5DFB5565AD5B11">
    <w:name w:val="4B7EC9D3180C40018E5DFB5565AD5B11"/>
  </w:style>
  <w:style w:type="paragraph" w:customStyle="1" w:styleId="B2566136198B49769FBDCD79C266337F">
    <w:name w:val="B2566136198B49769FBDCD79C266337F"/>
  </w:style>
  <w:style w:type="paragraph" w:customStyle="1" w:styleId="258D8C35B91E493099FFACFFD8124C11">
    <w:name w:val="258D8C35B91E493099FFACFFD8124C11"/>
  </w:style>
  <w:style w:type="paragraph" w:customStyle="1" w:styleId="887D45E8EA474465874AD24A1F31C503">
    <w:name w:val="887D45E8EA474465874AD24A1F31C503"/>
  </w:style>
  <w:style w:type="paragraph" w:customStyle="1" w:styleId="352F9C78042E44858F73CD8A174C517C">
    <w:name w:val="352F9C78042E44858F73CD8A174C517C"/>
  </w:style>
  <w:style w:type="paragraph" w:customStyle="1" w:styleId="40A3E05BE2C441329EF2218DFCBE9AAF">
    <w:name w:val="40A3E05BE2C441329EF2218DFCBE9AAF"/>
  </w:style>
  <w:style w:type="paragraph" w:customStyle="1" w:styleId="2495A6BF0AE04D7AA1F900670843C6FD">
    <w:name w:val="2495A6BF0AE04D7AA1F900670843C6FD"/>
  </w:style>
  <w:style w:type="paragraph" w:customStyle="1" w:styleId="DBACCEDC3C554EE3A8ECA8D1E5785CF4">
    <w:name w:val="DBACCEDC3C554EE3A8ECA8D1E5785CF4"/>
  </w:style>
  <w:style w:type="paragraph" w:customStyle="1" w:styleId="F5429B4C935C466AA7D321935895AA0F">
    <w:name w:val="F5429B4C935C466AA7D321935895AA0F"/>
  </w:style>
  <w:style w:type="paragraph" w:customStyle="1" w:styleId="8A5ACF02BC2C4F219F1235FF5EF0F8CF">
    <w:name w:val="8A5ACF02BC2C4F219F1235FF5EF0F8CF"/>
  </w:style>
  <w:style w:type="paragraph" w:customStyle="1" w:styleId="A8BAFE1EE14A43329C79A6A040CA6928">
    <w:name w:val="A8BAFE1EE14A43329C79A6A040CA6928"/>
  </w:style>
  <w:style w:type="paragraph" w:customStyle="1" w:styleId="E7B181B93B6B429EBA93F8924851E4F3">
    <w:name w:val="E7B181B93B6B429EBA93F8924851E4F3"/>
  </w:style>
  <w:style w:type="paragraph" w:customStyle="1" w:styleId="56726D96AED14D57B7D07D6213ADA32F">
    <w:name w:val="56726D96AED14D57B7D07D6213ADA32F"/>
  </w:style>
  <w:style w:type="paragraph" w:customStyle="1" w:styleId="32C884DEB7BD430884EF781E317ECC40">
    <w:name w:val="32C884DEB7BD430884EF781E317ECC40"/>
  </w:style>
  <w:style w:type="paragraph" w:customStyle="1" w:styleId="196AD107F57443A38AF17526DC05CC00">
    <w:name w:val="196AD107F57443A38AF17526DC05CC00"/>
  </w:style>
  <w:style w:type="paragraph" w:customStyle="1" w:styleId="E18E5731C1404476B4AA78B8C59EA265">
    <w:name w:val="E18E5731C1404476B4AA78B8C59EA265"/>
  </w:style>
  <w:style w:type="paragraph" w:customStyle="1" w:styleId="1A866A6F0DE34BB9B1FB394D3B9F6D63">
    <w:name w:val="1A866A6F0DE34BB9B1FB394D3B9F6D63"/>
  </w:style>
  <w:style w:type="paragraph" w:customStyle="1" w:styleId="6A8B3D48119D404889640C6ED1468CA8">
    <w:name w:val="6A8B3D48119D404889640C6ED1468CA8"/>
  </w:style>
  <w:style w:type="paragraph" w:customStyle="1" w:styleId="F2FB6B7279A7488787E54823460AD801">
    <w:name w:val="F2FB6B7279A7488787E54823460AD801"/>
  </w:style>
  <w:style w:type="paragraph" w:customStyle="1" w:styleId="8267ABE066B344258DFC8D4048EC4CC7">
    <w:name w:val="8267ABE066B344258DFC8D4048EC4CC7"/>
  </w:style>
  <w:style w:type="paragraph" w:customStyle="1" w:styleId="15C907313EF04EEE9CA885BCB2760229">
    <w:name w:val="15C907313EF04EEE9CA885BCB2760229"/>
  </w:style>
  <w:style w:type="paragraph" w:customStyle="1" w:styleId="B61E0FCD876041588C28D57C6C6C940C">
    <w:name w:val="B61E0FCD876041588C28D57C6C6C940C"/>
  </w:style>
  <w:style w:type="paragraph" w:customStyle="1" w:styleId="CB4125CC979046C4845A5B4F0417808C">
    <w:name w:val="CB4125CC979046C4845A5B4F0417808C"/>
  </w:style>
  <w:style w:type="paragraph" w:customStyle="1" w:styleId="E216E958D51F4DF4A838490E9951D3E0">
    <w:name w:val="E216E958D51F4DF4A838490E9951D3E0"/>
  </w:style>
  <w:style w:type="character" w:styleId="PlaceholderText">
    <w:name w:val="Placeholder Text"/>
    <w:basedOn w:val="DefaultParagraphFont"/>
    <w:uiPriority w:val="99"/>
    <w:semiHidden/>
    <w:rsid w:val="00A71A80"/>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ACOUSTIC RESONANCES IN A PIPE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229F9-F6CF-4BF7-9CF9-676ECF07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527</TotalTime>
  <Pages>12</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Acoustic Resonances in a Pipe</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Acoustic Resonances in a Pipe</dc:title>
  <dc:subject/>
  <dc:creator>Nick</dc:creator>
  <cp:keywords/>
  <dc:description/>
  <cp:lastModifiedBy>Nicholas Pun</cp:lastModifiedBy>
  <cp:revision>2</cp:revision>
  <cp:lastPrinted>2019-04-20T07:09:00Z</cp:lastPrinted>
  <dcterms:created xsi:type="dcterms:W3CDTF">2019-04-19T22:17:00Z</dcterms:created>
  <dcterms:modified xsi:type="dcterms:W3CDTF">2019-04-20T07:09:00Z</dcterms:modified>
</cp:coreProperties>
</file>